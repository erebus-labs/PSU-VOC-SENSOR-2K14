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D7D" w:rsidRPr="004E4ED7" w:rsidRDefault="00011D7D">
      <w:pPr>
        <w:pStyle w:val="TitleCover"/>
        <w:spacing w:after="240"/>
        <w:jc w:val="right"/>
        <w:rPr>
          <w:rFonts w:ascii="Arial" w:hAnsi="Arial" w:cs="Arial"/>
          <w:sz w:val="52"/>
        </w:rPr>
      </w:pPr>
      <w:bookmarkStart w:id="0" w:name="_Toc523878296"/>
      <w:bookmarkStart w:id="1" w:name="_Toc521978636"/>
    </w:p>
    <w:p w:rsidR="00011D7D" w:rsidRPr="004E4ED7" w:rsidRDefault="00011D7D">
      <w:pPr>
        <w:pStyle w:val="TitleCover"/>
        <w:spacing w:after="240"/>
        <w:jc w:val="right"/>
        <w:rPr>
          <w:rFonts w:ascii="Arial" w:hAnsi="Arial" w:cs="Arial"/>
          <w:sz w:val="52"/>
        </w:rPr>
      </w:pPr>
    </w:p>
    <w:p w:rsidR="00011D7D" w:rsidRPr="004E4ED7" w:rsidRDefault="00011D7D">
      <w:pPr>
        <w:pStyle w:val="TitleCover"/>
        <w:spacing w:after="240"/>
        <w:jc w:val="right"/>
        <w:rPr>
          <w:rFonts w:ascii="Arial" w:hAnsi="Arial" w:cs="Arial"/>
          <w:sz w:val="52"/>
        </w:rPr>
      </w:pPr>
    </w:p>
    <w:p w:rsidR="00011D7D" w:rsidRPr="004E4ED7" w:rsidRDefault="00011D7D">
      <w:pPr>
        <w:pStyle w:val="TitleCover"/>
        <w:spacing w:after="240"/>
        <w:jc w:val="right"/>
        <w:rPr>
          <w:rFonts w:ascii="Arial" w:hAnsi="Arial" w:cs="Arial"/>
          <w:sz w:val="52"/>
        </w:rPr>
      </w:pPr>
    </w:p>
    <w:p w:rsidR="00011D7D" w:rsidRPr="004E4ED7" w:rsidRDefault="00017CF1" w:rsidP="00D76336">
      <w:pPr>
        <w:jc w:val="right"/>
        <w:rPr>
          <w:rFonts w:ascii="Arial" w:hAnsi="Arial" w:cs="Arial"/>
        </w:rPr>
      </w:pPr>
      <w:r w:rsidRPr="004E4ED7">
        <w:rPr>
          <w:rFonts w:ascii="Arial" w:hAnsi="Arial" w:cs="Arial"/>
          <w:i/>
          <w:noProof/>
          <w:color w:val="0000FF"/>
          <w:sz w:val="40"/>
          <w:szCs w:val="40"/>
        </w:rPr>
        <mc:AlternateContent>
          <mc:Choice Requires="wps">
            <w:drawing>
              <wp:inline distT="0" distB="0" distL="0" distR="0">
                <wp:extent cx="3440155" cy="1311216"/>
                <wp:effectExtent l="0" t="0" r="0" b="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40155" cy="1311216"/>
                        </a:xfrm>
                        <a:prstGeom prst="rect">
                          <a:avLst/>
                        </a:prstGeom>
                        <a:extLst>
                          <a:ext uri="{AF507438-7753-43E0-B8FC-AC1667EBCBE1}">
                            <a14:hiddenEffects xmlns:a14="http://schemas.microsoft.com/office/drawing/2010/main">
                              <a:effectLst/>
                            </a14:hiddenEffects>
                          </a:ext>
                        </a:extLst>
                      </wps:spPr>
                      <wps:txbx>
                        <w:txbxContent>
                          <w:p w:rsidR="00666841" w:rsidRPr="00EC2993" w:rsidRDefault="00666841" w:rsidP="00017CF1">
                            <w:pPr>
                              <w:pStyle w:val="NormalWeb"/>
                              <w:spacing w:before="0" w:beforeAutospacing="0" w:after="0" w:afterAutospacing="0"/>
                              <w:jc w:val="center"/>
                            </w:pPr>
                            <w:r w:rsidRPr="00EC2993">
                              <w:rPr>
                                <w:rFonts w:ascii="Arial Black" w:hAnsi="Arial Black"/>
                                <w:outline/>
                                <w:color w:val="000000"/>
                                <w14:textOutline w14:w="9525" w14:cap="flat" w14:cmpd="sng" w14:algn="ctr">
                                  <w14:solidFill>
                                    <w14:srgbClr w14:val="000000"/>
                                  </w14:solidFill>
                                  <w14:prstDash w14:val="solid"/>
                                  <w14:round/>
                                </w14:textOutline>
                                <w14:textFill>
                                  <w14:solidFill>
                                    <w14:srgbClr w14:val="FFFFFF"/>
                                  </w14:solidFill>
                                </w14:textFill>
                              </w:rPr>
                              <w:t>Erebus Labs</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270.9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" filled="f" stroked="f">
                <o:lock v:ext="edit" text="t" shapetype="t"/>
                <v:textbox style="mso-fit-shape-to-text:t">
                  <w:txbxContent>
                    <w:p w:rsidR="00666841" w:rsidRPr="00EC2993" w:rsidRDefault="00666841" w:rsidP="00017CF1">
                      <w:pPr>
                        <w:pStyle w:val="NormalWeb"/>
                        <w:spacing w:before="0" w:beforeAutospacing="0" w:after="0" w:afterAutospacing="0"/>
                        <w:jc w:val="center"/>
                      </w:pPr>
                      <w:r w:rsidRPr="00EC2993">
                        <w:rPr>
                          <w:rFonts w:ascii="Arial Black" w:hAnsi="Arial Black"/>
                          <w:outline/>
                          <w:color w:val="000000"/>
                          <w14:textOutline w14:w="9525" w14:cap="flat" w14:cmpd="sng" w14:algn="ctr">
                            <w14:solidFill>
                              <w14:srgbClr w14:val="000000"/>
                            </w14:solidFill>
                            <w14:prstDash w14:val="solid"/>
                            <w14:round/>
                          </w14:textOutline>
                          <w14:textFill>
                            <w14:solidFill>
                              <w14:srgbClr w14:val="FFFFFF"/>
                            </w14:solidFill>
                          </w14:textFill>
                        </w:rPr>
                        <w:t>Erebus Labs</w:t>
                      </w:r>
                    </w:p>
                  </w:txbxContent>
                </v:textbox>
                <w10:anchorlock/>
              </v:shape>
            </w:pict>
          </mc:Fallback>
        </mc:AlternateContent>
      </w:r>
    </w:p>
    <w:p w:rsidR="00D85C54" w:rsidRPr="00C65622" w:rsidRDefault="00D85C54" w:rsidP="00D85C54">
      <w:pPr>
        <w:pStyle w:val="Heading"/>
        <w:jc w:val="right"/>
        <w:rPr>
          <w:sz w:val="28"/>
          <w:szCs w:val="28"/>
        </w:rPr>
      </w:pPr>
      <w:r w:rsidRPr="00C65622">
        <w:rPr>
          <w:i/>
          <w:szCs w:val="36"/>
        </w:rPr>
        <w:t>STEM Sensors</w:t>
      </w:r>
    </w:p>
    <w:p w:rsidR="00011D7D" w:rsidRPr="004E4ED7" w:rsidRDefault="00F21FE2">
      <w:pPr>
        <w:pStyle w:val="Title"/>
        <w:pBdr>
          <w:bottom w:val="single" w:sz="4" w:space="1" w:color="auto"/>
        </w:pBdr>
        <w:jc w:val="right"/>
        <w:rPr>
          <w:rFonts w:ascii="Arial" w:hAnsi="Arial" w:cs="Arial"/>
          <w:sz w:val="28"/>
          <w:szCs w:val="28"/>
        </w:rPr>
      </w:pPr>
      <w:r>
        <w:rPr>
          <w:rFonts w:ascii="Arial" w:hAnsi="Arial" w:cs="Arial"/>
          <w:sz w:val="28"/>
          <w:szCs w:val="28"/>
        </w:rPr>
        <w:t xml:space="preserve">Basic </w:t>
      </w:r>
      <w:r w:rsidR="0096122C">
        <w:rPr>
          <w:rFonts w:ascii="Arial" w:hAnsi="Arial" w:cs="Arial"/>
          <w:sz w:val="28"/>
          <w:szCs w:val="28"/>
        </w:rPr>
        <w:t xml:space="preserve">Resistive </w:t>
      </w:r>
      <w:r w:rsidR="008102D1">
        <w:rPr>
          <w:rFonts w:ascii="Arial" w:hAnsi="Arial" w:cs="Arial"/>
          <w:sz w:val="28"/>
          <w:szCs w:val="28"/>
        </w:rPr>
        <w:t xml:space="preserve">Sensor </w:t>
      </w:r>
      <w:r>
        <w:rPr>
          <w:rFonts w:ascii="Arial" w:hAnsi="Arial" w:cs="Arial"/>
          <w:sz w:val="28"/>
          <w:szCs w:val="28"/>
        </w:rPr>
        <w:t>Fundamentals</w:t>
      </w:r>
    </w:p>
    <w:p w:rsidR="00011D7D" w:rsidRPr="004E4ED7" w:rsidRDefault="00011D7D">
      <w:pPr>
        <w:pStyle w:val="StyleSubtitleCover2TopNoborder"/>
        <w:rPr>
          <w:rFonts w:ascii="Arial" w:hAnsi="Arial" w:cs="Arial"/>
          <w:i/>
          <w:color w:val="0000FF"/>
        </w:rPr>
      </w:pPr>
      <w:r w:rsidRPr="004E4ED7">
        <w:rPr>
          <w:rFonts w:ascii="Arial" w:hAnsi="Arial" w:cs="Arial"/>
          <w:lang w:val="de-DE"/>
        </w:rPr>
        <w:t xml:space="preserve">Version </w:t>
      </w:r>
      <w:r w:rsidR="00D76336" w:rsidRPr="004E4ED7">
        <w:rPr>
          <w:rFonts w:ascii="Arial" w:hAnsi="Arial" w:cs="Arial"/>
          <w:i/>
        </w:rPr>
        <w:t>1.0</w:t>
      </w:r>
    </w:p>
    <w:p w:rsidR="00CE6689" w:rsidRPr="004E4ED7" w:rsidRDefault="008102D1">
      <w:pPr>
        <w:pStyle w:val="StyleSubtitleCover2TopNoborder"/>
        <w:rPr>
          <w:rFonts w:ascii="Arial" w:hAnsi="Arial" w:cs="Arial"/>
          <w:lang w:val="de-DE"/>
        </w:rPr>
      </w:pPr>
      <w:r>
        <w:rPr>
          <w:rFonts w:ascii="Arial" w:hAnsi="Arial" w:cs="Arial"/>
          <w:i/>
        </w:rPr>
        <w:t>6</w:t>
      </w:r>
      <w:r w:rsidR="00080894" w:rsidRPr="004E4ED7">
        <w:rPr>
          <w:rFonts w:ascii="Arial" w:hAnsi="Arial" w:cs="Arial"/>
          <w:i/>
        </w:rPr>
        <w:t>/</w:t>
      </w:r>
      <w:r>
        <w:rPr>
          <w:rFonts w:ascii="Arial" w:hAnsi="Arial" w:cs="Arial"/>
          <w:i/>
        </w:rPr>
        <w:t>3</w:t>
      </w:r>
      <w:r w:rsidR="00D76336" w:rsidRPr="004E4ED7">
        <w:rPr>
          <w:rFonts w:ascii="Arial" w:hAnsi="Arial" w:cs="Arial"/>
          <w:i/>
        </w:rPr>
        <w:t>/201</w:t>
      </w:r>
      <w:r w:rsidR="00D85C54">
        <w:rPr>
          <w:rFonts w:ascii="Arial" w:hAnsi="Arial" w:cs="Arial"/>
          <w:i/>
        </w:rPr>
        <w:t>4</w:t>
      </w:r>
    </w:p>
    <w:p w:rsidR="00CA587B" w:rsidRPr="004E4ED7" w:rsidRDefault="00CA587B" w:rsidP="00CA587B">
      <w:pPr>
        <w:pStyle w:val="Title"/>
        <w:jc w:val="both"/>
        <w:rPr>
          <w:rFonts w:ascii="Arial" w:hAnsi="Arial" w:cs="Arial"/>
        </w:rPr>
      </w:pPr>
    </w:p>
    <w:p w:rsidR="00D85C54" w:rsidRPr="00C65622" w:rsidRDefault="00D85C54" w:rsidP="00D85C54">
      <w:pPr>
        <w:pStyle w:val="Heading"/>
        <w:jc w:val="right"/>
      </w:pPr>
      <w:r w:rsidRPr="00C65622">
        <w:t>scott lawson</w:t>
      </w:r>
    </w:p>
    <w:p w:rsidR="00D85C54" w:rsidRPr="00C65622" w:rsidRDefault="00D85C54" w:rsidP="00D85C54">
      <w:pPr>
        <w:pStyle w:val="Heading"/>
        <w:jc w:val="right"/>
      </w:pPr>
      <w:r w:rsidRPr="00C65622">
        <w:t>Bryan Button</w:t>
      </w:r>
    </w:p>
    <w:p w:rsidR="00D85C54" w:rsidRPr="00C65622" w:rsidRDefault="00D85C54" w:rsidP="00D85C54">
      <w:pPr>
        <w:pStyle w:val="Heading"/>
        <w:jc w:val="right"/>
      </w:pPr>
      <w:r w:rsidRPr="00C65622">
        <w:t>Chris clary</w:t>
      </w:r>
    </w:p>
    <w:p w:rsidR="00D85C54" w:rsidRPr="00C65622" w:rsidRDefault="00D85C54" w:rsidP="00D85C54">
      <w:pPr>
        <w:pStyle w:val="Heading"/>
        <w:jc w:val="right"/>
      </w:pPr>
      <w:r w:rsidRPr="00C65622">
        <w:t>max cope</w:t>
      </w:r>
    </w:p>
    <w:bookmarkEnd w:id="0"/>
    <w:bookmarkEnd w:id="1"/>
    <w:p w:rsidR="004B15E2" w:rsidRDefault="004B15E2" w:rsidP="008102D1">
      <w:pPr>
        <w:pStyle w:val="Title"/>
        <w:jc w:val="both"/>
        <w:rPr>
          <w:rFonts w:ascii="Arial" w:hAnsi="Arial" w:cs="Arial"/>
        </w:rPr>
      </w:pPr>
    </w:p>
    <w:p w:rsidR="008102D1" w:rsidRDefault="008102D1" w:rsidP="008102D1">
      <w:pPr>
        <w:pStyle w:val="Title"/>
        <w:jc w:val="both"/>
        <w:rPr>
          <w:rFonts w:ascii="Arial" w:hAnsi="Arial" w:cs="Arial"/>
        </w:rPr>
      </w:pPr>
    </w:p>
    <w:p w:rsidR="00EC2993" w:rsidRDefault="00EC2993" w:rsidP="008102D1"/>
    <w:p w:rsidR="00EC2993" w:rsidRDefault="00EC2993" w:rsidP="008102D1"/>
    <w:p w:rsidR="00EC2993" w:rsidRDefault="00EC2993" w:rsidP="008102D1"/>
    <w:p w:rsidR="00EC2993" w:rsidRDefault="00EC2993" w:rsidP="008102D1"/>
    <w:p w:rsidR="00EC2993" w:rsidRDefault="00EC2993" w:rsidP="008102D1"/>
    <w:p w:rsidR="008102D1" w:rsidRDefault="0096122C" w:rsidP="008102D1">
      <w:r>
        <w:lastRenderedPageBreak/>
        <w:t xml:space="preserve">Your Erebus Labs STEM Sensor system includes two </w:t>
      </w:r>
      <w:r w:rsidR="00F67A05">
        <w:t>sensor modules:</w:t>
      </w:r>
    </w:p>
    <w:p w:rsidR="00A86694" w:rsidRDefault="00A86694" w:rsidP="00A86694">
      <w:pPr>
        <w:numPr>
          <w:ilvl w:val="0"/>
          <w:numId w:val="39"/>
        </w:numPr>
      </w:pPr>
      <w:r>
        <w:t>Figaro T2600 low oxygen sensor.</w:t>
      </w:r>
    </w:p>
    <w:p w:rsidR="00A86694" w:rsidRDefault="00A86694" w:rsidP="00A86694">
      <w:pPr>
        <w:numPr>
          <w:ilvl w:val="0"/>
          <w:numId w:val="39"/>
        </w:numPr>
      </w:pPr>
      <w:r>
        <w:t>Photocell ambient light sensor.</w:t>
      </w:r>
    </w:p>
    <w:p w:rsidR="00F67A05" w:rsidRDefault="00F67A05" w:rsidP="00A86694"/>
    <w:p w:rsidR="00A86694" w:rsidRDefault="00A86694" w:rsidP="00A86694">
      <w:r>
        <w:t>Both sensors are</w:t>
      </w:r>
      <w:r w:rsidR="005E648E">
        <w:t xml:space="preserve"> resistive</w:t>
      </w:r>
      <w:r>
        <w:t xml:space="preserve"> operating in a voltage divider configuration. Below is the ge</w:t>
      </w:r>
      <w:r w:rsidR="00E80E00">
        <w:t>neral description of a voltage divider topology.</w:t>
      </w:r>
    </w:p>
    <w:p w:rsidR="00E80E00" w:rsidRDefault="00E80E00" w:rsidP="00A86694"/>
    <w:p w:rsidR="00F67A05" w:rsidRDefault="00F67A05" w:rsidP="007C4A5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6.6pt;margin-top:3.55pt;width:208.3pt;height:280.5pt;z-index:251659264" wrapcoords="1690 697 0 1812 376 2648 3944 2926 9016 5156 9016 13796 9579 18534 7513 20346 8264 20764 9016 21461 11270 21461 12021 20764 12960 20625 12584 20206 10518 18534 10518 14075 13148 12542 13148 11845 12772 11566 18595 9894 18407 9615 20285 8779 18783 7665 10706 7386 13523 5156 12397 4181 10518 2926 10894 2090 9767 1533 5071 697 1690 697">
            <v:imagedata r:id="rId9" o:title=""/>
            <w10:wrap type="tight"/>
          </v:shape>
          <o:OLEObject Type="Embed" ProgID="Visio.Drawing.15" ShapeID="_x0000_s1027" DrawAspect="Content" ObjectID="_1463426094" r:id="rId10"/>
        </w:pict>
      </w:r>
    </w:p>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F67A05" w:rsidRDefault="00F67A05" w:rsidP="007C4A57"/>
    <w:p w:rsidR="008102D1" w:rsidRDefault="007C4A57" w:rsidP="007C4A57">
      <w:r>
        <w:t xml:space="preserve">Basic electrical fundamentals tell us that the entire input voltage will be dissipated across the two resistors, with each resistor dissipating some portion of this voltage. </w:t>
      </w:r>
      <w:r w:rsidR="00F21FE2">
        <w:t>With this in mind, the output voltage can be determined from the</w:t>
      </w:r>
      <w:r w:rsidR="00F67A05">
        <w:t xml:space="preserve"> resistance</w:t>
      </w:r>
      <w:r w:rsidR="00F21FE2">
        <w:t xml:space="preserve"> values of R1 and R2 as follows:</w:t>
      </w:r>
    </w:p>
    <w:p w:rsidR="00F21FE2" w:rsidRDefault="00F21FE2" w:rsidP="007C4A57"/>
    <w:p w:rsidR="00F67A05" w:rsidRDefault="00F67A05" w:rsidP="007C4A57"/>
    <w:p w:rsidR="00F21FE2" w:rsidRDefault="00017CF1" w:rsidP="007C4A57">
      <m:oMathPara>
        <m:oMath>
          <m:r>
            <w:rPr>
              <w:rFonts w:ascii="Cambria Math" w:hAnsi="Cambria Math"/>
            </w:rPr>
            <m:t xml:space="preserve">Output Voltage=Input Voltage </m:t>
          </m:r>
          <m:d>
            <m:dPr>
              <m:ctrlPr>
                <w:rPr>
                  <w:rFonts w:ascii="Cambria Math" w:hAnsi="Cambria Math"/>
                  <w:i/>
                </w:rPr>
              </m:ctrlPr>
            </m:dPr>
            <m:e>
              <m:f>
                <m:fPr>
                  <m:ctrlPr>
                    <w:rPr>
                      <w:rFonts w:ascii="Cambria Math" w:hAnsi="Cambria Math"/>
                      <w:i/>
                    </w:rPr>
                  </m:ctrlPr>
                </m:fPr>
                <m:num>
                  <m:r>
                    <w:rPr>
                      <w:rFonts w:ascii="Cambria Math" w:hAnsi="Cambria Math"/>
                    </w:rPr>
                    <m:t>R2</m:t>
                  </m:r>
                </m:num>
                <m:den>
                  <m:r>
                    <w:rPr>
                      <w:rFonts w:ascii="Cambria Math" w:hAnsi="Cambria Math"/>
                    </w:rPr>
                    <m:t>R1+R2</m:t>
                  </m:r>
                </m:den>
              </m:f>
            </m:e>
          </m:d>
        </m:oMath>
      </m:oMathPara>
    </w:p>
    <w:p w:rsidR="00F21FE2" w:rsidRDefault="00F21FE2" w:rsidP="007C4A57"/>
    <w:p w:rsidR="00F21FE2" w:rsidRDefault="00F21FE2" w:rsidP="007C4A57"/>
    <w:p w:rsidR="00680E12" w:rsidRDefault="00680E12" w:rsidP="007C4A57"/>
    <w:p w:rsidR="00F67A05" w:rsidRDefault="00F67A05" w:rsidP="00680E12">
      <w:pPr>
        <w:ind w:left="0"/>
      </w:pPr>
    </w:p>
    <w:p w:rsidR="00F67A05" w:rsidRDefault="00F67A05" w:rsidP="00680E12">
      <w:pPr>
        <w:ind w:left="0"/>
      </w:pPr>
    </w:p>
    <w:p w:rsidR="00F67A05" w:rsidRDefault="00F67A05" w:rsidP="00680E12">
      <w:pPr>
        <w:ind w:left="0"/>
      </w:pPr>
    </w:p>
    <w:p w:rsidR="00680E12" w:rsidRDefault="00F67A05" w:rsidP="00F67A05">
      <w:pPr>
        <w:ind w:left="0"/>
      </w:pPr>
      <w:r>
        <w:rPr>
          <w:noProof/>
        </w:rPr>
        <w:pict>
          <v:shape id="_x0000_s1035" type="#_x0000_t75" style="position:absolute;left:0;text-align:left;margin-left:149.65pt;margin-top:16.4pt;width:288.4pt;height:316.15pt;z-index:251666432;mso-position-horizontal-relative:text;mso-position-vertical-relative:text" wrapcoords="16489 408 14754 815 14464 1121 14561 2038 13404 2038 13114 2343 13114 3668 12536 3770 12536 4075 13018 5298 2025 6113 1929 6928 1446 7234 1639 8355 8004 8558 6750 10189 6461 10902 6268 11615 6364 12430 7039 13449 7521 13449 8004 15079 7714 16709 8004 19970 7425 20785 7425 21091 7811 21396 8679 21396 9161 21294 9161 20785 8486 19970 8486 18340 11668 18136 11668 17321 8389 16709 9739 16709 14079 15487 14079 15079 13500 13449 10414 11819 11668 11819 11571 11004 9739 10189 17936 10189 21021 9781 20925 8558 20057 6928 20636 6419 20829 5706 20829 3668 20057 2038 20154 1630 18321 713 16875 408 16489 408">
            <v:imagedata r:id="rId11" o:title=""/>
            <w10:wrap type="tight"/>
          </v:shape>
          <o:OLEObject Type="Embed" ProgID="Visio.Drawing.11" ShapeID="_x0000_s1035" DrawAspect="Content" ObjectID="_1463426095" r:id="rId12"/>
        </w:pict>
      </w:r>
      <w:r w:rsidR="00043D8A">
        <w:t>Now examine a</w:t>
      </w:r>
      <w:r w:rsidR="00680E12">
        <w:t xml:space="preserve"> simple example of this topology. </w:t>
      </w:r>
      <w:r>
        <w:t xml:space="preserve">Imagine an input </w:t>
      </w:r>
      <w:r w:rsidR="00680E12">
        <w:t xml:space="preserve">voltage of </w:t>
      </w:r>
      <w:r w:rsidR="00043D8A">
        <w:t>5</w:t>
      </w:r>
      <w:r>
        <w:t xml:space="preserve"> Volts and</w:t>
      </w:r>
      <w:r w:rsidR="00680E12">
        <w:t xml:space="preserve"> a resistance of </w:t>
      </w:r>
      <w:r w:rsidR="007C170A">
        <w:t>8</w:t>
      </w:r>
      <w:r w:rsidR="00680E12">
        <w:t xml:space="preserve"> ohms for R1 and </w:t>
      </w:r>
      <w:r w:rsidR="007C170A">
        <w:t>2</w:t>
      </w:r>
      <w:r w:rsidR="00666841">
        <w:t xml:space="preserve"> ohms for R2</w:t>
      </w:r>
      <w:r w:rsidR="00680E12">
        <w:t xml:space="preserve">.  </w:t>
      </w:r>
    </w:p>
    <w:p w:rsidR="00680E12" w:rsidRDefault="00680E12" w:rsidP="00680E12">
      <w:pPr>
        <w:ind w:left="0"/>
      </w:pPr>
    </w:p>
    <w:p w:rsidR="00680E12" w:rsidRDefault="00680E12" w:rsidP="00680E12">
      <w:pPr>
        <w:ind w:left="0"/>
      </w:pPr>
    </w:p>
    <w:p w:rsidR="00680E12" w:rsidRPr="00680E12" w:rsidRDefault="00680E12" w:rsidP="00680E12"/>
    <w:p w:rsidR="00680E12" w:rsidRPr="00680E12" w:rsidRDefault="00680E12" w:rsidP="00680E12"/>
    <w:p w:rsidR="00680E12" w:rsidRPr="00680E12" w:rsidRDefault="00680E12" w:rsidP="00680E12"/>
    <w:p w:rsidR="00680E12" w:rsidRPr="00680E12" w:rsidRDefault="00680E12" w:rsidP="00680E12"/>
    <w:p w:rsidR="00680E12" w:rsidRPr="00680E12" w:rsidRDefault="00680E12" w:rsidP="00680E12"/>
    <w:p w:rsidR="00680E12" w:rsidRPr="00680E12" w:rsidRDefault="00680E12" w:rsidP="00680E12"/>
    <w:p w:rsidR="00666841" w:rsidRPr="005E648E" w:rsidRDefault="00666841" w:rsidP="005E648E">
      <w:pPr>
        <w:ind w:left="0"/>
      </w:pPr>
    </w:p>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F67A05" w:rsidRDefault="00F67A05" w:rsidP="00666841"/>
    <w:p w:rsidR="00666841" w:rsidRPr="008B7038" w:rsidRDefault="008C0900" w:rsidP="00666841">
      <m:oMathPara>
        <m:oMath>
          <m:r>
            <w:rPr>
              <w:rFonts w:ascii="Cambria Math" w:hAnsi="Cambria Math"/>
            </w:rPr>
            <m:t>O</m:t>
          </m:r>
          <m:r>
            <w:rPr>
              <w:rFonts w:ascii="Cambria Math" w:hAnsi="Cambria Math"/>
            </w:rPr>
            <m:t>utput Voltage=</m:t>
          </m:r>
          <m:r>
            <w:rPr>
              <w:rFonts w:ascii="Cambria Math" w:hAnsi="Cambria Math"/>
            </w:rPr>
            <m:t>5</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8</m:t>
                  </m:r>
                  <m:r>
                    <w:rPr>
                      <w:rFonts w:ascii="Cambria Math" w:hAnsi="Cambria Math"/>
                    </w:rPr>
                    <m:t>+</m:t>
                  </m:r>
                  <m:r>
                    <w:rPr>
                      <w:rFonts w:ascii="Cambria Math" w:hAnsi="Cambria Math"/>
                    </w:rPr>
                    <m:t>2</m:t>
                  </m:r>
                </m:den>
              </m:f>
            </m:e>
          </m:d>
        </m:oMath>
      </m:oMathPara>
    </w:p>
    <w:p w:rsidR="008B7038" w:rsidRPr="008B7038" w:rsidRDefault="008B7038" w:rsidP="00666841"/>
    <w:p w:rsidR="008C0900" w:rsidRPr="008C0900" w:rsidRDefault="008C0900" w:rsidP="008C0900">
      <m:oMathPara>
        <m:oMath>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5</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10</m:t>
                  </m:r>
                </m:den>
              </m:f>
            </m:e>
          </m:d>
        </m:oMath>
      </m:oMathPara>
    </w:p>
    <w:p w:rsidR="00F67A05" w:rsidRPr="00F67A05" w:rsidRDefault="008C0900" w:rsidP="008C0900">
      <m:oMathPara>
        <m:oMath>
          <m:r>
            <w:rPr>
              <w:rFonts w:ascii="Cambria Math" w:hAnsi="Cambria Math"/>
            </w:rPr>
            <m:t xml:space="preserve"> </m:t>
          </m:r>
          <m:r>
            <w:rPr>
              <w:rFonts w:ascii="Cambria Math" w:hAnsi="Cambria Math"/>
            </w:rPr>
            <m:t xml:space="preserve">                     </m:t>
          </m:r>
          <m:r>
            <w:rPr>
              <w:rFonts w:ascii="Cambria Math" w:hAnsi="Cambria Math"/>
            </w:rPr>
            <m:t xml:space="preserve"> </m:t>
          </m:r>
        </m:oMath>
      </m:oMathPara>
    </w:p>
    <w:p w:rsidR="00666841" w:rsidRPr="008C0900" w:rsidRDefault="00F67A05" w:rsidP="008C0900">
      <m:oMathPara>
        <m:oMath>
          <m:r>
            <w:rPr>
              <w:rFonts w:ascii="Cambria Math" w:hAnsi="Cambria Math"/>
            </w:rPr>
            <m:t xml:space="preserve">                          </m:t>
          </m:r>
          <m:r>
            <w:rPr>
              <w:rFonts w:ascii="Cambria Math" w:hAnsi="Cambria Math"/>
            </w:rPr>
            <m:t>=</m:t>
          </m:r>
          <m:r>
            <w:rPr>
              <w:rFonts w:ascii="Cambria Math" w:hAnsi="Cambria Math"/>
            </w:rPr>
            <m:t>5</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rsidR="00F67A05" w:rsidRPr="00F67A05" w:rsidRDefault="008C0900" w:rsidP="008C0900">
      <m:oMathPara>
        <m:oMath>
          <m:r>
            <w:rPr>
              <w:rFonts w:ascii="Cambria Math" w:hAnsi="Cambria Math"/>
            </w:rPr>
            <m:t xml:space="preserve">                       </m:t>
          </m:r>
        </m:oMath>
      </m:oMathPara>
    </w:p>
    <w:p w:rsidR="008C0900" w:rsidRDefault="00F67A05" w:rsidP="008C0900">
      <m:oMathPara>
        <m:oMath>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Volt</m:t>
          </m:r>
        </m:oMath>
      </m:oMathPara>
    </w:p>
    <w:p w:rsidR="008C0900" w:rsidRDefault="008C0900" w:rsidP="008C0900"/>
    <w:p w:rsidR="008C0900" w:rsidRDefault="008C0900" w:rsidP="008C0900">
      <w:pPr>
        <w:ind w:left="0" w:firstLine="576"/>
      </w:pPr>
    </w:p>
    <w:p w:rsidR="00666841" w:rsidRDefault="00D50F3C" w:rsidP="008C0900">
      <w:pPr>
        <w:ind w:left="0" w:firstLine="576"/>
      </w:pPr>
      <w:r>
        <w:t>We</w:t>
      </w:r>
      <w:r w:rsidR="00666841">
        <w:t xml:space="preserve"> see that the outputted voltage will be</w:t>
      </w:r>
      <w:r w:rsidR="007C170A">
        <w:t xml:space="preserve"> </w:t>
      </w:r>
      <w:r w:rsidR="00666841">
        <w:t xml:space="preserve"> </w:t>
      </w:r>
      <m:oMath>
        <m:f>
          <m:fPr>
            <m:ctrlPr>
              <w:rPr>
                <w:rFonts w:ascii="Cambria Math" w:hAnsi="Cambria Math"/>
                <w:i/>
              </w:rPr>
            </m:ctrlPr>
          </m:fPr>
          <m:num>
            <m:r>
              <w:rPr>
                <w:rFonts w:ascii="Cambria Math" w:hAnsi="Cambria Math"/>
              </w:rPr>
              <m:t>1</m:t>
            </m:r>
          </m:num>
          <m:den>
            <m:r>
              <w:rPr>
                <w:rFonts w:ascii="Cambria Math" w:hAnsi="Cambria Math"/>
              </w:rPr>
              <m:t>5</m:t>
            </m:r>
          </m:den>
        </m:f>
      </m:oMath>
      <w:r w:rsidR="00666841">
        <w:t xml:space="preserve"> </w:t>
      </w:r>
      <w:r w:rsidR="007C170A">
        <w:t xml:space="preserve"> </w:t>
      </w:r>
      <w:r w:rsidR="00666841">
        <w:t xml:space="preserve">the original </w:t>
      </w:r>
      <w:r w:rsidR="008C0900">
        <w:t xml:space="preserve">inputted </w:t>
      </w:r>
      <w:r w:rsidR="00666841">
        <w:t>voltage</w:t>
      </w:r>
      <w:r>
        <w:t xml:space="preserve">, </w:t>
      </w:r>
      <w:r w:rsidR="007C170A">
        <w:t>1</w:t>
      </w:r>
      <w:r w:rsidR="00B0320D">
        <w:t xml:space="preserve"> v</w:t>
      </w:r>
      <w:r>
        <w:t xml:space="preserve">olt. With these results we can speculate that the higher the resistance, the more voltage will be dissipated across it. </w:t>
      </w:r>
      <w:r w:rsidR="00B0320D">
        <w:t>In this case R1 dissipated 4 volts of the entire 5 volts!</w:t>
      </w:r>
    </w:p>
    <w:p w:rsidR="008C0900" w:rsidRDefault="008C0900" w:rsidP="008C0900">
      <w:pPr>
        <w:ind w:left="0" w:firstLine="576"/>
      </w:pPr>
    </w:p>
    <w:p w:rsidR="008C0900" w:rsidRDefault="008C0900" w:rsidP="008C0900">
      <w:pPr>
        <w:ind w:left="0" w:firstLine="576"/>
      </w:pPr>
    </w:p>
    <w:p w:rsidR="00666841" w:rsidRDefault="00666841" w:rsidP="00F67A05">
      <w:pPr>
        <w:ind w:left="0"/>
      </w:pPr>
    </w:p>
    <w:p w:rsidR="00680E12" w:rsidRDefault="00D50F3C" w:rsidP="00D50F3C">
      <w:pPr>
        <w:ind w:left="0"/>
      </w:pPr>
      <w:r>
        <w:t xml:space="preserve">This concept can be used to represent the world around us using sensors </w:t>
      </w:r>
      <w:r w:rsidR="00F67A05">
        <w:t>and</w:t>
      </w:r>
      <w:r>
        <w:t xml:space="preserve"> this topology. </w:t>
      </w:r>
    </w:p>
    <w:p w:rsidR="00D50F3C" w:rsidRDefault="007C170A" w:rsidP="00D50F3C">
      <w:pPr>
        <w:ind w:left="0"/>
      </w:pPr>
      <w:r>
        <w:rPr>
          <w:noProof/>
        </w:rPr>
        <w:pict>
          <v:shape id="_x0000_s1030" type="#_x0000_t75" style="position:absolute;left:0;text-align:left;margin-left:124.55pt;margin-top:8.95pt;width:219.1pt;height:207.6pt;z-index:251661312;mso-position-horizontal-relative:text;mso-position-vertical-relative:text" wrapcoords="16489 408 14754 815 14464 1121 14561 2038 13404 2038 13114 2343 13114 3668 12536 3770 12536 4075 13018 5298 2025 6113 1929 6928 1446 7234 1639 8355 8004 8558 6750 10189 6461 10902 6268 11615 6364 12430 7039 13449 7521 13449 8004 15079 7714 16709 8004 19970 7425 20785 7425 21091 7811 21396 8679 21396 9161 21294 9161 20785 8486 19970 8486 18340 11668 18136 11668 17321 8389 16709 9739 16709 14079 15487 14079 15079 13500 13449 10414 11819 11668 11819 11571 11004 9739 10189 17936 10189 21021 9781 20925 8558 20057 6928 20636 6419 20829 5706 20829 3668 20057 2038 20154 1630 18321 713 16875 408 16489 408">
            <v:imagedata r:id="rId13" o:title=""/>
            <w10:wrap type="tight"/>
          </v:shape>
          <o:OLEObject Type="Embed" ProgID="Visio.Drawing.11" ShapeID="_x0000_s1030" DrawAspect="Content" ObjectID="_1463426096" r:id="rId14"/>
        </w:pict>
      </w:r>
    </w:p>
    <w:p w:rsidR="00D50F3C" w:rsidRDefault="00D50F3C" w:rsidP="00D50F3C">
      <w:pPr>
        <w:ind w:left="0"/>
      </w:pPr>
    </w:p>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Pr="00D50F3C" w:rsidRDefault="00D50F3C" w:rsidP="00D50F3C"/>
    <w:p w:rsidR="00D50F3C" w:rsidRDefault="00D50F3C" w:rsidP="00D50F3C"/>
    <w:p w:rsidR="00D50F3C" w:rsidRDefault="00D50F3C" w:rsidP="00D50F3C">
      <w:r>
        <w:t xml:space="preserve">Let us replace </w:t>
      </w:r>
      <w:r w:rsidR="00B0320D">
        <w:t>R1</w:t>
      </w:r>
      <w:r>
        <w:t xml:space="preserve"> with a resistive light sensor. The resistance of this component will change with</w:t>
      </w:r>
      <w:r w:rsidR="00043D8A">
        <w:t xml:space="preserve"> respect to the amount of</w:t>
      </w:r>
      <w:r w:rsidR="005E648E">
        <w:t xml:space="preserve"> light</w:t>
      </w:r>
      <w:r w:rsidR="00043D8A">
        <w:t xml:space="preserve"> seen by the sensor. This change in resistance will cause the output voltage to change</w:t>
      </w:r>
      <w:r w:rsidR="00B0320D">
        <w:t xml:space="preserve"> as well</w:t>
      </w:r>
      <w:r w:rsidR="00043D8A">
        <w:t xml:space="preserve">. </w:t>
      </w:r>
      <w:r w:rsidR="00B0320D">
        <w:t xml:space="preserve">The </w:t>
      </w:r>
      <w:r w:rsidR="005E648E">
        <w:t xml:space="preserve">world around </w:t>
      </w:r>
      <w:r w:rsidR="00B0320D">
        <w:t>is now represented by the</w:t>
      </w:r>
      <w:r w:rsidR="005E648E">
        <w:t xml:space="preserve"> amount of voltage see</w:t>
      </w:r>
      <w:r w:rsidR="00B0320D">
        <w:t>n at the output of this voltage divider!</w:t>
      </w:r>
      <w:r w:rsidR="005E648E">
        <w:t xml:space="preserve"> </w:t>
      </w:r>
      <w:r w:rsidR="00043D8A">
        <w:t>This changing output voltage can be recorded and</w:t>
      </w:r>
      <w:r w:rsidR="005E648E">
        <w:t xml:space="preserve"> saved to be</w:t>
      </w:r>
      <w:r w:rsidR="00043D8A">
        <w:t xml:space="preserve"> analyzed at a later time. </w:t>
      </w:r>
      <w:r w:rsidR="00B0320D">
        <w:t xml:space="preserve">Imagine recording the outputted voltages throughout the day, as the sun passes through the sky overhead. </w:t>
      </w:r>
    </w:p>
    <w:p w:rsidR="005E648E" w:rsidRDefault="005E648E" w:rsidP="00D50F3C"/>
    <w:p w:rsidR="005E648E" w:rsidRDefault="005E648E" w:rsidP="00D50F3C">
      <w:r>
        <w:rPr>
          <w:noProof/>
        </w:rPr>
        <w:pict>
          <v:shape id="_x0000_s1032" type="#_x0000_t75" style="position:absolute;left:0;text-align:left;margin-left:124.55pt;margin-top:6.8pt;width:233.8pt;height:162.35pt;z-index:251663360;mso-position-horizontal-relative:text;mso-position-vertical-relative:text" wrapcoords="1890 1940 1350 4010 1350 4527 6120 6079 7470 6079 6660 6726 5940 7760 5940 10218 7380 12287 7200 15521 7470 18496 6840 20565 7200 21341 7290 21341 8100 21341 8190 21341 8640 20565 7920 18496 13500 18496 21600 17332 21600 7631 20160 7372 8100 6079 8190 3363 4140 1940 2250 1940 1890 1940">
            <v:imagedata r:id="rId15" o:title=""/>
            <w10:wrap type="tight"/>
          </v:shape>
          <o:OLEObject Type="Embed" ProgID="Visio.Drawing.11" ShapeID="_x0000_s1032" DrawAspect="Content" ObjectID="_1463426097" r:id="rId16"/>
        </w:pict>
      </w:r>
    </w:p>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Pr="005E648E" w:rsidRDefault="005E648E" w:rsidP="005E648E"/>
    <w:p w:rsidR="005E648E" w:rsidRDefault="005E648E" w:rsidP="005E648E"/>
    <w:p w:rsidR="005E648E" w:rsidRDefault="005E648E" w:rsidP="005E648E"/>
    <w:p w:rsidR="005E648E" w:rsidRDefault="005E648E" w:rsidP="005E648E">
      <w:pPr>
        <w:ind w:firstLine="720"/>
      </w:pPr>
    </w:p>
    <w:p w:rsidR="005E648E" w:rsidRDefault="005E648E" w:rsidP="005E648E">
      <w:pPr>
        <w:ind w:firstLine="720"/>
      </w:pPr>
    </w:p>
    <w:p w:rsidR="005E648E" w:rsidRDefault="005E648E" w:rsidP="005E648E">
      <w:pPr>
        <w:ind w:firstLine="720"/>
      </w:pPr>
    </w:p>
    <w:p w:rsidR="005E648E" w:rsidRDefault="005E648E" w:rsidP="00B0320D">
      <w:pPr>
        <w:ind w:left="0"/>
      </w:pPr>
    </w:p>
    <w:p w:rsidR="008B7038" w:rsidRDefault="008B7038" w:rsidP="006669FA">
      <w:r>
        <w:t>This basic configuration</w:t>
      </w:r>
      <w:r w:rsidR="00B0320D">
        <w:t>, although basic,</w:t>
      </w:r>
      <w:r>
        <w:t xml:space="preserve"> is widely used for scientific measurements and is how the Erebus Labs STEM</w:t>
      </w:r>
      <w:r w:rsidR="00EC2993">
        <w:t xml:space="preserve"> Sensor system</w:t>
      </w:r>
      <w:r>
        <w:t xml:space="preserve"> collects </w:t>
      </w:r>
      <w:bookmarkStart w:id="2" w:name="_GoBack"/>
      <w:bookmarkEnd w:id="2"/>
      <w:r w:rsidR="00EC2993">
        <w:t>its</w:t>
      </w:r>
      <w:r>
        <w:t xml:space="preserve"> data.  </w:t>
      </w:r>
    </w:p>
    <w:p w:rsidR="006669FA" w:rsidRDefault="006669FA" w:rsidP="006669FA">
      <w:r>
        <w:rPr>
          <w:noProof/>
        </w:rPr>
        <w:pict>
          <v:shape id="_x0000_s1034" type="#_x0000_t75" style="position:absolute;left:0;text-align:left;margin-left:54.6pt;margin-top:.65pt;width:413pt;height:273.05pt;z-index:251665408;mso-position-horizontal-relative:text;mso-position-vertical-relative:text" wrapcoords="19013 297 18150 593 18033 712 18072 1246 17445 1484 17366 1602 17013 2908 17170 3145 17053 4095 -39 4332 -39 20235 78 20591 7527 20591 7527 19286 11016 19286 17562 18692 17523 7892 18111 7892 21051 7121 21130 6943 21286 6290 21247 5993 20855 5044 21286 4095 21012 3145 21286 2848 21208 2670 20659 2196 20894 1602 20777 1365 20150 1246 20228 712 20071 534 19248 297 19013 297">
            <v:imagedata r:id="rId17" o:title=""/>
            <w10:wrap type="tight"/>
          </v:shape>
          <o:OLEObject Type="Embed" ProgID="Visio.Drawing.11" ShapeID="_x0000_s1034" DrawAspect="Content" ObjectID="_1463426098" r:id="rId18"/>
        </w:pict>
      </w:r>
    </w:p>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6669FA" w:rsidRDefault="006669FA" w:rsidP="006669FA"/>
    <w:p w:rsidR="005E648E" w:rsidRDefault="008B7038" w:rsidP="006669FA">
      <w:r>
        <w:t xml:space="preserve">The sensor modules are connected via Ethernet where the input voltage of 5 volts is sent from the base station into the sensor module. That </w:t>
      </w:r>
      <w:r w:rsidR="006669FA">
        <w:t>5 Volts is then dissipated across R1 and R2 of the voltage divider circuit. The amount of ambient light on the light sensor will change its resistance</w:t>
      </w:r>
      <w:r w:rsidR="00B0320D">
        <w:t>, and</w:t>
      </w:r>
      <w:r w:rsidR="006669FA">
        <w:t xml:space="preserve"> will create a unique output voltage that will be recorded and stored in the microcontroller back on the base station.</w:t>
      </w:r>
    </w:p>
    <w:p w:rsidR="006669FA" w:rsidRDefault="006669FA" w:rsidP="006669FA"/>
    <w:p w:rsidR="006669FA" w:rsidRDefault="0096122C" w:rsidP="006669FA">
      <w:r>
        <w:t>The other sensor</w:t>
      </w:r>
      <w:r w:rsidR="00B0320D">
        <w:t xml:space="preserve"> module included with</w:t>
      </w:r>
      <w:r>
        <w:t xml:space="preserve"> Erebus STEM Sensor</w:t>
      </w:r>
      <w:r w:rsidR="00B0320D">
        <w:t xml:space="preserve"> system</w:t>
      </w:r>
      <w:r>
        <w:t xml:space="preserve"> is t</w:t>
      </w:r>
      <w:r w:rsidR="006669FA">
        <w:t xml:space="preserve">he Figarao </w:t>
      </w:r>
      <w:r>
        <w:t xml:space="preserve">gas sensor. Although it is a little more complex than the photocell described above, it operates </w:t>
      </w:r>
      <w:r w:rsidR="00B0320D">
        <w:t xml:space="preserve">in </w:t>
      </w:r>
      <w:r>
        <w:t xml:space="preserve">the exact same way. </w:t>
      </w:r>
      <w:r w:rsidR="00EC2993">
        <w:t>Its</w:t>
      </w:r>
      <w:r>
        <w:t xml:space="preserve"> resistance will change with respect to the amount of oxygen in </w:t>
      </w:r>
      <w:r w:rsidR="00EC2993">
        <w:t>its</w:t>
      </w:r>
      <w:r>
        <w:t xml:space="preserve"> vicinity, </w:t>
      </w:r>
      <w:r w:rsidR="00B0320D">
        <w:t xml:space="preserve">outputting a unique voltage </w:t>
      </w:r>
      <w:r>
        <w:t xml:space="preserve">utilizing our voltage divider technique. </w:t>
      </w:r>
    </w:p>
    <w:p w:rsidR="0096122C" w:rsidRDefault="0096122C" w:rsidP="006669FA"/>
    <w:p w:rsidR="0096122C" w:rsidRPr="005E648E" w:rsidRDefault="0096122C" w:rsidP="006669FA">
      <w:r>
        <w:t>These are just two examples of resistive sensors! Can you think of where you would place these two sensors and what you would be trying to measure?</w:t>
      </w:r>
    </w:p>
    <w:sectPr w:rsidR="0096122C" w:rsidRPr="005E648E" w:rsidSect="00DF2171">
      <w:headerReference w:type="default" r:id="rId19"/>
      <w:footerReference w:type="default" r:id="rId20"/>
      <w:headerReference w:type="first" r:id="rId21"/>
      <w:footerReference w:type="first" r:id="rId2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841" w:rsidRDefault="00666841">
      <w:r>
        <w:separator/>
      </w:r>
    </w:p>
  </w:endnote>
  <w:endnote w:type="continuationSeparator" w:id="0">
    <w:p w:rsidR="00666841" w:rsidRDefault="00666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41" w:rsidRDefault="00666841" w:rsidP="00D85C54">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C17E8">
      <w:rPr>
        <w:rStyle w:val="PageNumber"/>
        <w:rFonts w:ascii="Arial" w:hAnsi="Arial" w:cs="Arial"/>
        <w:noProof/>
        <w:sz w:val="18"/>
        <w:szCs w:val="18"/>
      </w:rPr>
      <w:t>5</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CC17E8">
      <w:rPr>
        <w:rStyle w:val="PageNumber"/>
        <w:rFonts w:ascii="Arial" w:hAnsi="Arial" w:cs="Arial"/>
        <w:noProof/>
        <w:sz w:val="18"/>
        <w:szCs w:val="18"/>
      </w:rPr>
      <w:t>5</w:t>
    </w:r>
    <w:r w:rsidRPr="0092790E">
      <w:rPr>
        <w:rStyle w:val="PageNumber"/>
        <w:rFonts w:ascii="Arial" w:hAnsi="Arial" w:cs="Arial"/>
        <w:sz w:val="18"/>
        <w:szCs w:val="18"/>
      </w:rPr>
      <w:fldChar w:fldCharType="end"/>
    </w:r>
  </w:p>
  <w:p w:rsidR="00666841" w:rsidRPr="00D85C54" w:rsidRDefault="00666841" w:rsidP="00D85C54">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color w:val="0000FF"/>
        <w:sz w:val="18"/>
        <w:szCs w:val="18"/>
      </w:rPr>
      <w:tab/>
    </w:r>
    <w:r>
      <w:rPr>
        <w:rFonts w:ascii="Arial" w:hAnsi="Arial" w:cs="Arial"/>
        <w:i/>
        <w:sz w:val="18"/>
        <w:szCs w:val="18"/>
      </w:rPr>
      <w:t xml:space="preserve">Portland State University ECE Capstone 2014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41" w:rsidRPr="00D85C54" w:rsidRDefault="00666841" w:rsidP="00D85C54">
    <w:pPr>
      <w:pStyle w:val="Footer"/>
      <w:pBdr>
        <w:top w:val="single" w:sz="18" w:space="2" w:color="000000"/>
      </w:pBdr>
      <w:tabs>
        <w:tab w:val="clear" w:pos="4320"/>
        <w:tab w:val="clear" w:pos="8640"/>
        <w:tab w:val="center" w:pos="4680"/>
        <w:tab w:val="right" w:pos="9360"/>
      </w:tabs>
      <w:spacing w:before="0" w:after="0"/>
      <w:ind w:left="0"/>
      <w:jc w:val="center"/>
    </w:pPr>
    <w:r>
      <w:rPr>
        <w:rFonts w:ascii="Arial" w:hAnsi="Arial" w:cs="Arial"/>
        <w:i/>
        <w:sz w:val="18"/>
        <w:szCs w:val="18"/>
      </w:rPr>
      <w:t xml:space="preserve">Portland State University ECE Capstone 2014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841" w:rsidRDefault="00666841">
      <w:r>
        <w:separator/>
      </w:r>
    </w:p>
  </w:footnote>
  <w:footnote w:type="continuationSeparator" w:id="0">
    <w:p w:rsidR="00666841" w:rsidRDefault="006668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41" w:rsidRPr="00215AA1" w:rsidRDefault="00666841" w:rsidP="00D85C54">
    <w:pPr>
      <w:pStyle w:val="Header"/>
      <w:pBdr>
        <w:bottom w:val="single" w:sz="18" w:space="1" w:color="000000"/>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Basic</w:t>
    </w:r>
    <w:r w:rsidR="00EC2993">
      <w:rPr>
        <w:rFonts w:ascii="Arial" w:hAnsi="Arial" w:cs="Arial"/>
        <w:b/>
        <w:i/>
        <w:sz w:val="18"/>
        <w:szCs w:val="18"/>
      </w:rPr>
      <w:t xml:space="preserve"> Resistive</w:t>
    </w:r>
    <w:r>
      <w:rPr>
        <w:rFonts w:ascii="Arial" w:hAnsi="Arial" w:cs="Arial"/>
        <w:b/>
        <w:i/>
        <w:sz w:val="18"/>
        <w:szCs w:val="18"/>
      </w:rPr>
      <w:t xml:space="preserve"> Sensor Fundamentals</w:t>
    </w:r>
  </w:p>
  <w:p w:rsidR="00666841" w:rsidRPr="00DF2171" w:rsidRDefault="00666841" w:rsidP="00DF21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841" w:rsidRDefault="00666841" w:rsidP="00DF2171">
    <w:pPr>
      <w:pStyle w:val="Header"/>
      <w:ind w:left="0"/>
      <w:jc w:val="left"/>
    </w:pPr>
    <w:r w:rsidRPr="00080894">
      <w:rPr>
        <w:noProof/>
      </w:rPr>
      <w:drawing>
        <wp:inline distT="0" distB="0" distL="0" distR="0" wp14:anchorId="351E21A9" wp14:editId="5FFE218A">
          <wp:extent cx="2061845" cy="422910"/>
          <wp:effectExtent l="0" t="0" r="0" b="0"/>
          <wp:docPr id="3" name="Picture 3" descr="PSU_white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U_white_scre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45" cy="4229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C71C2164">
      <w:start w:val="1"/>
      <w:numFmt w:val="decimal"/>
      <w:lvlText w:val="%1."/>
      <w:lvlJc w:val="left"/>
      <w:pPr>
        <w:tabs>
          <w:tab w:val="num" w:pos="1296"/>
        </w:tabs>
        <w:ind w:left="1296" w:hanging="360"/>
      </w:pPr>
    </w:lvl>
    <w:lvl w:ilvl="1" w:tplc="7D46792E" w:tentative="1">
      <w:start w:val="1"/>
      <w:numFmt w:val="lowerLetter"/>
      <w:lvlText w:val="%2."/>
      <w:lvlJc w:val="left"/>
      <w:pPr>
        <w:tabs>
          <w:tab w:val="num" w:pos="2016"/>
        </w:tabs>
        <w:ind w:left="2016" w:hanging="360"/>
      </w:pPr>
    </w:lvl>
    <w:lvl w:ilvl="2" w:tplc="3CCA95EE" w:tentative="1">
      <w:start w:val="1"/>
      <w:numFmt w:val="lowerRoman"/>
      <w:lvlText w:val="%3."/>
      <w:lvlJc w:val="right"/>
      <w:pPr>
        <w:tabs>
          <w:tab w:val="num" w:pos="2736"/>
        </w:tabs>
        <w:ind w:left="2736" w:hanging="180"/>
      </w:pPr>
    </w:lvl>
    <w:lvl w:ilvl="3" w:tplc="47FE62A6" w:tentative="1">
      <w:start w:val="1"/>
      <w:numFmt w:val="decimal"/>
      <w:lvlText w:val="%4."/>
      <w:lvlJc w:val="left"/>
      <w:pPr>
        <w:tabs>
          <w:tab w:val="num" w:pos="3456"/>
        </w:tabs>
        <w:ind w:left="3456" w:hanging="360"/>
      </w:pPr>
    </w:lvl>
    <w:lvl w:ilvl="4" w:tplc="150A6F44" w:tentative="1">
      <w:start w:val="1"/>
      <w:numFmt w:val="lowerLetter"/>
      <w:lvlText w:val="%5."/>
      <w:lvlJc w:val="left"/>
      <w:pPr>
        <w:tabs>
          <w:tab w:val="num" w:pos="4176"/>
        </w:tabs>
        <w:ind w:left="4176" w:hanging="360"/>
      </w:pPr>
    </w:lvl>
    <w:lvl w:ilvl="5" w:tplc="EAECECB8" w:tentative="1">
      <w:start w:val="1"/>
      <w:numFmt w:val="lowerRoman"/>
      <w:lvlText w:val="%6."/>
      <w:lvlJc w:val="right"/>
      <w:pPr>
        <w:tabs>
          <w:tab w:val="num" w:pos="4896"/>
        </w:tabs>
        <w:ind w:left="4896" w:hanging="180"/>
      </w:pPr>
    </w:lvl>
    <w:lvl w:ilvl="6" w:tplc="E10E9238" w:tentative="1">
      <w:start w:val="1"/>
      <w:numFmt w:val="decimal"/>
      <w:lvlText w:val="%7."/>
      <w:lvlJc w:val="left"/>
      <w:pPr>
        <w:tabs>
          <w:tab w:val="num" w:pos="5616"/>
        </w:tabs>
        <w:ind w:left="5616" w:hanging="360"/>
      </w:pPr>
    </w:lvl>
    <w:lvl w:ilvl="7" w:tplc="D37CDBF4" w:tentative="1">
      <w:start w:val="1"/>
      <w:numFmt w:val="lowerLetter"/>
      <w:lvlText w:val="%8."/>
      <w:lvlJc w:val="left"/>
      <w:pPr>
        <w:tabs>
          <w:tab w:val="num" w:pos="6336"/>
        </w:tabs>
        <w:ind w:left="6336" w:hanging="360"/>
      </w:pPr>
    </w:lvl>
    <w:lvl w:ilvl="8" w:tplc="C9F41614"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tplc="617EBDFA">
      <w:start w:val="1"/>
      <w:numFmt w:val="bullet"/>
      <w:lvlText w:val="o"/>
      <w:lvlJc w:val="left"/>
      <w:pPr>
        <w:tabs>
          <w:tab w:val="num" w:pos="1296"/>
        </w:tabs>
        <w:ind w:left="1296" w:hanging="360"/>
      </w:pPr>
      <w:rPr>
        <w:rFonts w:ascii="Courier New" w:hAnsi="Courier New" w:hint="default"/>
      </w:rPr>
    </w:lvl>
    <w:lvl w:ilvl="1" w:tplc="A9F4715C" w:tentative="1">
      <w:start w:val="1"/>
      <w:numFmt w:val="bullet"/>
      <w:lvlText w:val="o"/>
      <w:lvlJc w:val="left"/>
      <w:pPr>
        <w:tabs>
          <w:tab w:val="num" w:pos="2016"/>
        </w:tabs>
        <w:ind w:left="2016" w:hanging="360"/>
      </w:pPr>
      <w:rPr>
        <w:rFonts w:ascii="Courier New" w:hAnsi="Courier New" w:hint="default"/>
      </w:rPr>
    </w:lvl>
    <w:lvl w:ilvl="2" w:tplc="4EF8DE60" w:tentative="1">
      <w:start w:val="1"/>
      <w:numFmt w:val="bullet"/>
      <w:lvlText w:val=""/>
      <w:lvlJc w:val="left"/>
      <w:pPr>
        <w:tabs>
          <w:tab w:val="num" w:pos="2736"/>
        </w:tabs>
        <w:ind w:left="2736" w:hanging="360"/>
      </w:pPr>
      <w:rPr>
        <w:rFonts w:ascii="Wingdings" w:hAnsi="Wingdings" w:hint="default"/>
      </w:rPr>
    </w:lvl>
    <w:lvl w:ilvl="3" w:tplc="B1929CFC" w:tentative="1">
      <w:start w:val="1"/>
      <w:numFmt w:val="bullet"/>
      <w:lvlText w:val=""/>
      <w:lvlJc w:val="left"/>
      <w:pPr>
        <w:tabs>
          <w:tab w:val="num" w:pos="3456"/>
        </w:tabs>
        <w:ind w:left="3456" w:hanging="360"/>
      </w:pPr>
      <w:rPr>
        <w:rFonts w:ascii="Symbol" w:hAnsi="Symbol" w:hint="default"/>
      </w:rPr>
    </w:lvl>
    <w:lvl w:ilvl="4" w:tplc="1D5A6826" w:tentative="1">
      <w:start w:val="1"/>
      <w:numFmt w:val="bullet"/>
      <w:lvlText w:val="o"/>
      <w:lvlJc w:val="left"/>
      <w:pPr>
        <w:tabs>
          <w:tab w:val="num" w:pos="4176"/>
        </w:tabs>
        <w:ind w:left="4176" w:hanging="360"/>
      </w:pPr>
      <w:rPr>
        <w:rFonts w:ascii="Courier New" w:hAnsi="Courier New" w:hint="default"/>
      </w:rPr>
    </w:lvl>
    <w:lvl w:ilvl="5" w:tplc="D9529E36" w:tentative="1">
      <w:start w:val="1"/>
      <w:numFmt w:val="bullet"/>
      <w:lvlText w:val=""/>
      <w:lvlJc w:val="left"/>
      <w:pPr>
        <w:tabs>
          <w:tab w:val="num" w:pos="4896"/>
        </w:tabs>
        <w:ind w:left="4896" w:hanging="360"/>
      </w:pPr>
      <w:rPr>
        <w:rFonts w:ascii="Wingdings" w:hAnsi="Wingdings" w:hint="default"/>
      </w:rPr>
    </w:lvl>
    <w:lvl w:ilvl="6" w:tplc="F3F21D40" w:tentative="1">
      <w:start w:val="1"/>
      <w:numFmt w:val="bullet"/>
      <w:lvlText w:val=""/>
      <w:lvlJc w:val="left"/>
      <w:pPr>
        <w:tabs>
          <w:tab w:val="num" w:pos="5616"/>
        </w:tabs>
        <w:ind w:left="5616" w:hanging="360"/>
      </w:pPr>
      <w:rPr>
        <w:rFonts w:ascii="Symbol" w:hAnsi="Symbol" w:hint="default"/>
      </w:rPr>
    </w:lvl>
    <w:lvl w:ilvl="7" w:tplc="605C2588" w:tentative="1">
      <w:start w:val="1"/>
      <w:numFmt w:val="bullet"/>
      <w:lvlText w:val="o"/>
      <w:lvlJc w:val="left"/>
      <w:pPr>
        <w:tabs>
          <w:tab w:val="num" w:pos="6336"/>
        </w:tabs>
        <w:ind w:left="6336" w:hanging="360"/>
      </w:pPr>
      <w:rPr>
        <w:rFonts w:ascii="Courier New" w:hAnsi="Courier New" w:hint="default"/>
      </w:rPr>
    </w:lvl>
    <w:lvl w:ilvl="8" w:tplc="31C60872" w:tentative="1">
      <w:start w:val="1"/>
      <w:numFmt w:val="bullet"/>
      <w:lvlText w:val=""/>
      <w:lvlJc w:val="left"/>
      <w:pPr>
        <w:tabs>
          <w:tab w:val="num" w:pos="7056"/>
        </w:tabs>
        <w:ind w:left="7056" w:hanging="360"/>
      </w:pPr>
      <w:rPr>
        <w:rFonts w:ascii="Wingdings" w:hAnsi="Wingdings" w:hint="default"/>
      </w:rPr>
    </w:lvl>
  </w:abstractNum>
  <w:abstractNum w:abstractNumId="14">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nsid w:val="17293ECA"/>
    <w:multiLevelType w:val="hybridMultilevel"/>
    <w:tmpl w:val="D0D620D8"/>
    <w:lvl w:ilvl="0" w:tplc="71821080">
      <w:start w:val="1"/>
      <w:numFmt w:val="bullet"/>
      <w:pStyle w:val="Bullet1"/>
      <w:lvlText w:val=""/>
      <w:lvlJc w:val="left"/>
      <w:pPr>
        <w:tabs>
          <w:tab w:val="num" w:pos="720"/>
        </w:tabs>
        <w:ind w:left="720" w:hanging="360"/>
      </w:pPr>
      <w:rPr>
        <w:rFonts w:ascii="Symbol" w:hAnsi="Symbol" w:hint="default"/>
      </w:rPr>
    </w:lvl>
    <w:lvl w:ilvl="1" w:tplc="4A228F2C" w:tentative="1">
      <w:start w:val="1"/>
      <w:numFmt w:val="bullet"/>
      <w:lvlText w:val="o"/>
      <w:lvlJc w:val="left"/>
      <w:pPr>
        <w:tabs>
          <w:tab w:val="num" w:pos="1440"/>
        </w:tabs>
        <w:ind w:left="1440" w:hanging="360"/>
      </w:pPr>
      <w:rPr>
        <w:rFonts w:ascii="Courier New" w:hAnsi="Courier New" w:hint="default"/>
      </w:rPr>
    </w:lvl>
    <w:lvl w:ilvl="2" w:tplc="05481CF0" w:tentative="1">
      <w:start w:val="1"/>
      <w:numFmt w:val="bullet"/>
      <w:lvlText w:val=""/>
      <w:lvlJc w:val="left"/>
      <w:pPr>
        <w:tabs>
          <w:tab w:val="num" w:pos="2160"/>
        </w:tabs>
        <w:ind w:left="2160" w:hanging="360"/>
      </w:pPr>
      <w:rPr>
        <w:rFonts w:ascii="Wingdings" w:hAnsi="Wingdings" w:hint="default"/>
      </w:rPr>
    </w:lvl>
    <w:lvl w:ilvl="3" w:tplc="8EC6DD24" w:tentative="1">
      <w:start w:val="1"/>
      <w:numFmt w:val="bullet"/>
      <w:lvlText w:val=""/>
      <w:lvlJc w:val="left"/>
      <w:pPr>
        <w:tabs>
          <w:tab w:val="num" w:pos="2880"/>
        </w:tabs>
        <w:ind w:left="2880" w:hanging="360"/>
      </w:pPr>
      <w:rPr>
        <w:rFonts w:ascii="Symbol" w:hAnsi="Symbol" w:hint="default"/>
      </w:rPr>
    </w:lvl>
    <w:lvl w:ilvl="4" w:tplc="31FC15C2" w:tentative="1">
      <w:start w:val="1"/>
      <w:numFmt w:val="bullet"/>
      <w:lvlText w:val="o"/>
      <w:lvlJc w:val="left"/>
      <w:pPr>
        <w:tabs>
          <w:tab w:val="num" w:pos="3600"/>
        </w:tabs>
        <w:ind w:left="3600" w:hanging="360"/>
      </w:pPr>
      <w:rPr>
        <w:rFonts w:ascii="Courier New" w:hAnsi="Courier New" w:hint="default"/>
      </w:rPr>
    </w:lvl>
    <w:lvl w:ilvl="5" w:tplc="FE66226E" w:tentative="1">
      <w:start w:val="1"/>
      <w:numFmt w:val="bullet"/>
      <w:lvlText w:val=""/>
      <w:lvlJc w:val="left"/>
      <w:pPr>
        <w:tabs>
          <w:tab w:val="num" w:pos="4320"/>
        </w:tabs>
        <w:ind w:left="4320" w:hanging="360"/>
      </w:pPr>
      <w:rPr>
        <w:rFonts w:ascii="Wingdings" w:hAnsi="Wingdings" w:hint="default"/>
      </w:rPr>
    </w:lvl>
    <w:lvl w:ilvl="6" w:tplc="4E32414C" w:tentative="1">
      <w:start w:val="1"/>
      <w:numFmt w:val="bullet"/>
      <w:lvlText w:val=""/>
      <w:lvlJc w:val="left"/>
      <w:pPr>
        <w:tabs>
          <w:tab w:val="num" w:pos="5040"/>
        </w:tabs>
        <w:ind w:left="5040" w:hanging="360"/>
      </w:pPr>
      <w:rPr>
        <w:rFonts w:ascii="Symbol" w:hAnsi="Symbol" w:hint="default"/>
      </w:rPr>
    </w:lvl>
    <w:lvl w:ilvl="7" w:tplc="62C81C06" w:tentative="1">
      <w:start w:val="1"/>
      <w:numFmt w:val="bullet"/>
      <w:lvlText w:val="o"/>
      <w:lvlJc w:val="left"/>
      <w:pPr>
        <w:tabs>
          <w:tab w:val="num" w:pos="5760"/>
        </w:tabs>
        <w:ind w:left="5760" w:hanging="360"/>
      </w:pPr>
      <w:rPr>
        <w:rFonts w:ascii="Courier New" w:hAnsi="Courier New" w:hint="default"/>
      </w:rPr>
    </w:lvl>
    <w:lvl w:ilvl="8" w:tplc="8D547AB8" w:tentative="1">
      <w:start w:val="1"/>
      <w:numFmt w:val="bullet"/>
      <w:lvlText w:val=""/>
      <w:lvlJc w:val="left"/>
      <w:pPr>
        <w:tabs>
          <w:tab w:val="num" w:pos="6480"/>
        </w:tabs>
        <w:ind w:left="6480" w:hanging="360"/>
      </w:pPr>
      <w:rPr>
        <w:rFonts w:ascii="Wingdings" w:hAnsi="Wingdings" w:hint="default"/>
      </w:rPr>
    </w:lvl>
  </w:abstractNum>
  <w:abstractNum w:abstractNumId="18">
    <w:nsid w:val="17862864"/>
    <w:multiLevelType w:val="hybridMultilevel"/>
    <w:tmpl w:val="CD2C9178"/>
    <w:lvl w:ilvl="0" w:tplc="45CE598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9">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nsid w:val="31541E7B"/>
    <w:multiLevelType w:val="multilevel"/>
    <w:tmpl w:val="DB2812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ascii="Arial" w:hAnsi="Arial" w:cs="Arial"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nsid w:val="40872B80"/>
    <w:multiLevelType w:val="hybridMultilevel"/>
    <w:tmpl w:val="0A9451DA"/>
    <w:lvl w:ilvl="0" w:tplc="73BA1358">
      <w:start w:val="1"/>
      <w:numFmt w:val="bullet"/>
      <w:lvlText w:val="•"/>
      <w:lvlJc w:val="left"/>
      <w:pPr>
        <w:tabs>
          <w:tab w:val="num" w:pos="720"/>
        </w:tabs>
        <w:ind w:left="720" w:hanging="360"/>
      </w:pPr>
      <w:rPr>
        <w:rFonts w:ascii="Tahoma" w:hAnsi="Tahoma" w:hint="default"/>
      </w:rPr>
    </w:lvl>
    <w:lvl w:ilvl="1" w:tplc="7AD6088C" w:tentative="1">
      <w:start w:val="1"/>
      <w:numFmt w:val="bullet"/>
      <w:lvlText w:val="•"/>
      <w:lvlJc w:val="left"/>
      <w:pPr>
        <w:tabs>
          <w:tab w:val="num" w:pos="1440"/>
        </w:tabs>
        <w:ind w:left="1440" w:hanging="360"/>
      </w:pPr>
      <w:rPr>
        <w:rFonts w:ascii="Tahoma" w:hAnsi="Tahoma" w:hint="default"/>
      </w:rPr>
    </w:lvl>
    <w:lvl w:ilvl="2" w:tplc="51E08928" w:tentative="1">
      <w:start w:val="1"/>
      <w:numFmt w:val="bullet"/>
      <w:lvlText w:val="•"/>
      <w:lvlJc w:val="left"/>
      <w:pPr>
        <w:tabs>
          <w:tab w:val="num" w:pos="2160"/>
        </w:tabs>
        <w:ind w:left="2160" w:hanging="360"/>
      </w:pPr>
      <w:rPr>
        <w:rFonts w:ascii="Tahoma" w:hAnsi="Tahoma" w:hint="default"/>
      </w:rPr>
    </w:lvl>
    <w:lvl w:ilvl="3" w:tplc="4CA4906E" w:tentative="1">
      <w:start w:val="1"/>
      <w:numFmt w:val="bullet"/>
      <w:lvlText w:val="•"/>
      <w:lvlJc w:val="left"/>
      <w:pPr>
        <w:tabs>
          <w:tab w:val="num" w:pos="2880"/>
        </w:tabs>
        <w:ind w:left="2880" w:hanging="360"/>
      </w:pPr>
      <w:rPr>
        <w:rFonts w:ascii="Tahoma" w:hAnsi="Tahoma" w:hint="default"/>
      </w:rPr>
    </w:lvl>
    <w:lvl w:ilvl="4" w:tplc="4B020AC0" w:tentative="1">
      <w:start w:val="1"/>
      <w:numFmt w:val="bullet"/>
      <w:lvlText w:val="•"/>
      <w:lvlJc w:val="left"/>
      <w:pPr>
        <w:tabs>
          <w:tab w:val="num" w:pos="3600"/>
        </w:tabs>
        <w:ind w:left="3600" w:hanging="360"/>
      </w:pPr>
      <w:rPr>
        <w:rFonts w:ascii="Tahoma" w:hAnsi="Tahoma" w:hint="default"/>
      </w:rPr>
    </w:lvl>
    <w:lvl w:ilvl="5" w:tplc="A5D6A1C8" w:tentative="1">
      <w:start w:val="1"/>
      <w:numFmt w:val="bullet"/>
      <w:lvlText w:val="•"/>
      <w:lvlJc w:val="left"/>
      <w:pPr>
        <w:tabs>
          <w:tab w:val="num" w:pos="4320"/>
        </w:tabs>
        <w:ind w:left="4320" w:hanging="360"/>
      </w:pPr>
      <w:rPr>
        <w:rFonts w:ascii="Tahoma" w:hAnsi="Tahoma" w:hint="default"/>
      </w:rPr>
    </w:lvl>
    <w:lvl w:ilvl="6" w:tplc="E7F8D65E" w:tentative="1">
      <w:start w:val="1"/>
      <w:numFmt w:val="bullet"/>
      <w:lvlText w:val="•"/>
      <w:lvlJc w:val="left"/>
      <w:pPr>
        <w:tabs>
          <w:tab w:val="num" w:pos="5040"/>
        </w:tabs>
        <w:ind w:left="5040" w:hanging="360"/>
      </w:pPr>
      <w:rPr>
        <w:rFonts w:ascii="Tahoma" w:hAnsi="Tahoma" w:hint="default"/>
      </w:rPr>
    </w:lvl>
    <w:lvl w:ilvl="7" w:tplc="7C42760E" w:tentative="1">
      <w:start w:val="1"/>
      <w:numFmt w:val="bullet"/>
      <w:lvlText w:val="•"/>
      <w:lvlJc w:val="left"/>
      <w:pPr>
        <w:tabs>
          <w:tab w:val="num" w:pos="5760"/>
        </w:tabs>
        <w:ind w:left="5760" w:hanging="360"/>
      </w:pPr>
      <w:rPr>
        <w:rFonts w:ascii="Tahoma" w:hAnsi="Tahoma" w:hint="default"/>
      </w:rPr>
    </w:lvl>
    <w:lvl w:ilvl="8" w:tplc="95DA3B66" w:tentative="1">
      <w:start w:val="1"/>
      <w:numFmt w:val="bullet"/>
      <w:lvlText w:val="•"/>
      <w:lvlJc w:val="left"/>
      <w:pPr>
        <w:tabs>
          <w:tab w:val="num" w:pos="6480"/>
        </w:tabs>
        <w:ind w:left="6480" w:hanging="360"/>
      </w:pPr>
      <w:rPr>
        <w:rFonts w:ascii="Tahoma" w:hAnsi="Tahoma" w:hint="default"/>
      </w:rPr>
    </w:lvl>
  </w:abstractNum>
  <w:abstractNum w:abstractNumId="23">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nsid w:val="6E53289F"/>
    <w:multiLevelType w:val="hybridMultilevel"/>
    <w:tmpl w:val="2DC06A1C"/>
    <w:lvl w:ilvl="0" w:tplc="91D418BC">
      <w:start w:val="1"/>
      <w:numFmt w:val="bullet"/>
      <w:lvlText w:val=""/>
      <w:lvlJc w:val="left"/>
      <w:pPr>
        <w:tabs>
          <w:tab w:val="num" w:pos="720"/>
        </w:tabs>
        <w:ind w:left="720" w:hanging="360"/>
      </w:pPr>
      <w:rPr>
        <w:rFonts w:ascii="Symbol" w:hAnsi="Symbol" w:hint="default"/>
      </w:rPr>
    </w:lvl>
    <w:lvl w:ilvl="1" w:tplc="4F6E90F8" w:tentative="1">
      <w:start w:val="1"/>
      <w:numFmt w:val="bullet"/>
      <w:lvlText w:val="o"/>
      <w:lvlJc w:val="left"/>
      <w:pPr>
        <w:tabs>
          <w:tab w:val="num" w:pos="1440"/>
        </w:tabs>
        <w:ind w:left="1440" w:hanging="360"/>
      </w:pPr>
      <w:rPr>
        <w:rFonts w:ascii="Courier New" w:hAnsi="Courier New" w:hint="default"/>
      </w:rPr>
    </w:lvl>
    <w:lvl w:ilvl="2" w:tplc="0232AB98" w:tentative="1">
      <w:start w:val="1"/>
      <w:numFmt w:val="bullet"/>
      <w:lvlText w:val=""/>
      <w:lvlJc w:val="left"/>
      <w:pPr>
        <w:tabs>
          <w:tab w:val="num" w:pos="2160"/>
        </w:tabs>
        <w:ind w:left="2160" w:hanging="360"/>
      </w:pPr>
      <w:rPr>
        <w:rFonts w:ascii="Wingdings" w:hAnsi="Wingdings" w:hint="default"/>
      </w:rPr>
    </w:lvl>
    <w:lvl w:ilvl="3" w:tplc="8A821BE4" w:tentative="1">
      <w:start w:val="1"/>
      <w:numFmt w:val="bullet"/>
      <w:lvlText w:val=""/>
      <w:lvlJc w:val="left"/>
      <w:pPr>
        <w:tabs>
          <w:tab w:val="num" w:pos="2880"/>
        </w:tabs>
        <w:ind w:left="2880" w:hanging="360"/>
      </w:pPr>
      <w:rPr>
        <w:rFonts w:ascii="Symbol" w:hAnsi="Symbol" w:hint="default"/>
      </w:rPr>
    </w:lvl>
    <w:lvl w:ilvl="4" w:tplc="5CFCB690" w:tentative="1">
      <w:start w:val="1"/>
      <w:numFmt w:val="bullet"/>
      <w:lvlText w:val="o"/>
      <w:lvlJc w:val="left"/>
      <w:pPr>
        <w:tabs>
          <w:tab w:val="num" w:pos="3600"/>
        </w:tabs>
        <w:ind w:left="3600" w:hanging="360"/>
      </w:pPr>
      <w:rPr>
        <w:rFonts w:ascii="Courier New" w:hAnsi="Courier New" w:hint="default"/>
      </w:rPr>
    </w:lvl>
    <w:lvl w:ilvl="5" w:tplc="3D009E82" w:tentative="1">
      <w:start w:val="1"/>
      <w:numFmt w:val="bullet"/>
      <w:lvlText w:val=""/>
      <w:lvlJc w:val="left"/>
      <w:pPr>
        <w:tabs>
          <w:tab w:val="num" w:pos="4320"/>
        </w:tabs>
        <w:ind w:left="4320" w:hanging="360"/>
      </w:pPr>
      <w:rPr>
        <w:rFonts w:ascii="Wingdings" w:hAnsi="Wingdings" w:hint="default"/>
      </w:rPr>
    </w:lvl>
    <w:lvl w:ilvl="6" w:tplc="4DCE6AB6" w:tentative="1">
      <w:start w:val="1"/>
      <w:numFmt w:val="bullet"/>
      <w:lvlText w:val=""/>
      <w:lvlJc w:val="left"/>
      <w:pPr>
        <w:tabs>
          <w:tab w:val="num" w:pos="5040"/>
        </w:tabs>
        <w:ind w:left="5040" w:hanging="360"/>
      </w:pPr>
      <w:rPr>
        <w:rFonts w:ascii="Symbol" w:hAnsi="Symbol" w:hint="default"/>
      </w:rPr>
    </w:lvl>
    <w:lvl w:ilvl="7" w:tplc="3A7ACEC8" w:tentative="1">
      <w:start w:val="1"/>
      <w:numFmt w:val="bullet"/>
      <w:lvlText w:val="o"/>
      <w:lvlJc w:val="left"/>
      <w:pPr>
        <w:tabs>
          <w:tab w:val="num" w:pos="5760"/>
        </w:tabs>
        <w:ind w:left="5760" w:hanging="360"/>
      </w:pPr>
      <w:rPr>
        <w:rFonts w:ascii="Courier New" w:hAnsi="Courier New" w:hint="default"/>
      </w:rPr>
    </w:lvl>
    <w:lvl w:ilvl="8" w:tplc="502E52D2" w:tentative="1">
      <w:start w:val="1"/>
      <w:numFmt w:val="bullet"/>
      <w:lvlText w:val=""/>
      <w:lvlJc w:val="left"/>
      <w:pPr>
        <w:tabs>
          <w:tab w:val="num" w:pos="6480"/>
        </w:tabs>
        <w:ind w:left="6480" w:hanging="360"/>
      </w:pPr>
      <w:rPr>
        <w:rFonts w:ascii="Wingdings" w:hAnsi="Wingdings" w:hint="default"/>
      </w:rPr>
    </w:lvl>
  </w:abstractNum>
  <w:abstractNum w:abstractNumId="35">
    <w:nsid w:val="74A7054C"/>
    <w:multiLevelType w:val="hybridMultilevel"/>
    <w:tmpl w:val="E49A6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7"/>
  </w:num>
  <w:num w:numId="3">
    <w:abstractNumId w:val="26"/>
  </w:num>
  <w:num w:numId="4">
    <w:abstractNumId w:val="23"/>
  </w:num>
  <w:num w:numId="5">
    <w:abstractNumId w:val="24"/>
  </w:num>
  <w:num w:numId="6">
    <w:abstractNumId w:val="25"/>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9"/>
  </w:num>
  <w:num w:numId="15">
    <w:abstractNumId w:val="21"/>
  </w:num>
  <w:num w:numId="16">
    <w:abstractNumId w:val="28"/>
  </w:num>
  <w:num w:numId="17">
    <w:abstractNumId w:val="30"/>
  </w:num>
  <w:num w:numId="18">
    <w:abstractNumId w:val="37"/>
  </w:num>
  <w:num w:numId="19">
    <w:abstractNumId w:val="27"/>
  </w:num>
  <w:num w:numId="20">
    <w:abstractNumId w:val="22"/>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5"/>
  </w:num>
  <w:num w:numId="38">
    <w:abstractNumId w:val="35"/>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E4"/>
    <w:rsid w:val="000005FC"/>
    <w:rsid w:val="00001ADC"/>
    <w:rsid w:val="00005EBF"/>
    <w:rsid w:val="00011D7D"/>
    <w:rsid w:val="00013D70"/>
    <w:rsid w:val="000170A2"/>
    <w:rsid w:val="00017CF1"/>
    <w:rsid w:val="00024279"/>
    <w:rsid w:val="00026229"/>
    <w:rsid w:val="00032ED4"/>
    <w:rsid w:val="00033045"/>
    <w:rsid w:val="00033D32"/>
    <w:rsid w:val="0003656A"/>
    <w:rsid w:val="00040BBF"/>
    <w:rsid w:val="00043D8A"/>
    <w:rsid w:val="000510C7"/>
    <w:rsid w:val="00053575"/>
    <w:rsid w:val="00053BC1"/>
    <w:rsid w:val="00065DDC"/>
    <w:rsid w:val="00072BA9"/>
    <w:rsid w:val="00073398"/>
    <w:rsid w:val="00076142"/>
    <w:rsid w:val="00080894"/>
    <w:rsid w:val="00083C1A"/>
    <w:rsid w:val="00090AB6"/>
    <w:rsid w:val="00091378"/>
    <w:rsid w:val="000A1317"/>
    <w:rsid w:val="000B3583"/>
    <w:rsid w:val="000C5E54"/>
    <w:rsid w:val="000C6AA8"/>
    <w:rsid w:val="000C705B"/>
    <w:rsid w:val="000D0607"/>
    <w:rsid w:val="000D211A"/>
    <w:rsid w:val="000D7DAF"/>
    <w:rsid w:val="000E2DBF"/>
    <w:rsid w:val="000F0D87"/>
    <w:rsid w:val="000F3B1C"/>
    <w:rsid w:val="000F3FBD"/>
    <w:rsid w:val="000F56C6"/>
    <w:rsid w:val="00101C87"/>
    <w:rsid w:val="0010639C"/>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B1B"/>
    <w:rsid w:val="00193EB9"/>
    <w:rsid w:val="001A11B1"/>
    <w:rsid w:val="001A3A00"/>
    <w:rsid w:val="001B599D"/>
    <w:rsid w:val="001C326A"/>
    <w:rsid w:val="001E29ED"/>
    <w:rsid w:val="001E7A20"/>
    <w:rsid w:val="001F2748"/>
    <w:rsid w:val="0020183D"/>
    <w:rsid w:val="0020385A"/>
    <w:rsid w:val="00225897"/>
    <w:rsid w:val="0023474F"/>
    <w:rsid w:val="0024420D"/>
    <w:rsid w:val="00245D1E"/>
    <w:rsid w:val="00253400"/>
    <w:rsid w:val="0025686B"/>
    <w:rsid w:val="00274B52"/>
    <w:rsid w:val="002765EE"/>
    <w:rsid w:val="00280471"/>
    <w:rsid w:val="002877E5"/>
    <w:rsid w:val="00296AF8"/>
    <w:rsid w:val="00297CB7"/>
    <w:rsid w:val="002B1932"/>
    <w:rsid w:val="002C3AEC"/>
    <w:rsid w:val="002D1641"/>
    <w:rsid w:val="002D42FC"/>
    <w:rsid w:val="002D7971"/>
    <w:rsid w:val="002D7B4E"/>
    <w:rsid w:val="002E5ECF"/>
    <w:rsid w:val="002E62CD"/>
    <w:rsid w:val="002E6B06"/>
    <w:rsid w:val="002E6E0D"/>
    <w:rsid w:val="002F46CE"/>
    <w:rsid w:val="002F55A1"/>
    <w:rsid w:val="00301E47"/>
    <w:rsid w:val="00302E5E"/>
    <w:rsid w:val="00305B55"/>
    <w:rsid w:val="00310F84"/>
    <w:rsid w:val="003225D3"/>
    <w:rsid w:val="0032372D"/>
    <w:rsid w:val="00323FF0"/>
    <w:rsid w:val="0033038F"/>
    <w:rsid w:val="0033354C"/>
    <w:rsid w:val="00342635"/>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14A7F"/>
    <w:rsid w:val="00416768"/>
    <w:rsid w:val="0042056A"/>
    <w:rsid w:val="00427DBF"/>
    <w:rsid w:val="00430C2A"/>
    <w:rsid w:val="00432D0C"/>
    <w:rsid w:val="0043321D"/>
    <w:rsid w:val="004359BD"/>
    <w:rsid w:val="004459E8"/>
    <w:rsid w:val="00446075"/>
    <w:rsid w:val="004549F7"/>
    <w:rsid w:val="00470B46"/>
    <w:rsid w:val="004820A8"/>
    <w:rsid w:val="00490557"/>
    <w:rsid w:val="00493A96"/>
    <w:rsid w:val="00497D50"/>
    <w:rsid w:val="004A071A"/>
    <w:rsid w:val="004A12A9"/>
    <w:rsid w:val="004A3B48"/>
    <w:rsid w:val="004A66BD"/>
    <w:rsid w:val="004B018A"/>
    <w:rsid w:val="004B15E2"/>
    <w:rsid w:val="004C4402"/>
    <w:rsid w:val="004D35D1"/>
    <w:rsid w:val="004D47EB"/>
    <w:rsid w:val="004D57ED"/>
    <w:rsid w:val="004E40DA"/>
    <w:rsid w:val="004E4D21"/>
    <w:rsid w:val="004E4ED7"/>
    <w:rsid w:val="004E5144"/>
    <w:rsid w:val="004F21B1"/>
    <w:rsid w:val="0050001A"/>
    <w:rsid w:val="005035D6"/>
    <w:rsid w:val="00516679"/>
    <w:rsid w:val="0052417D"/>
    <w:rsid w:val="005331DC"/>
    <w:rsid w:val="00534323"/>
    <w:rsid w:val="00540BC3"/>
    <w:rsid w:val="005431ED"/>
    <w:rsid w:val="00564A57"/>
    <w:rsid w:val="00564F34"/>
    <w:rsid w:val="0056516D"/>
    <w:rsid w:val="00580340"/>
    <w:rsid w:val="00581CD0"/>
    <w:rsid w:val="0058210A"/>
    <w:rsid w:val="00586DEE"/>
    <w:rsid w:val="005955C3"/>
    <w:rsid w:val="0059724C"/>
    <w:rsid w:val="005A05F0"/>
    <w:rsid w:val="005A0DB1"/>
    <w:rsid w:val="005A21FE"/>
    <w:rsid w:val="005B0D7B"/>
    <w:rsid w:val="005B41DA"/>
    <w:rsid w:val="005B5C98"/>
    <w:rsid w:val="005C58B1"/>
    <w:rsid w:val="005D48CF"/>
    <w:rsid w:val="005D72B9"/>
    <w:rsid w:val="005D7DDA"/>
    <w:rsid w:val="005E14F6"/>
    <w:rsid w:val="005E648E"/>
    <w:rsid w:val="005E7E32"/>
    <w:rsid w:val="005F04B6"/>
    <w:rsid w:val="005F4CF0"/>
    <w:rsid w:val="005F6A0E"/>
    <w:rsid w:val="005F7BD3"/>
    <w:rsid w:val="0061441E"/>
    <w:rsid w:val="00616BC0"/>
    <w:rsid w:val="00621C07"/>
    <w:rsid w:val="00633A9D"/>
    <w:rsid w:val="006347EB"/>
    <w:rsid w:val="00636B8A"/>
    <w:rsid w:val="00643A52"/>
    <w:rsid w:val="00645767"/>
    <w:rsid w:val="00650BB0"/>
    <w:rsid w:val="0065137C"/>
    <w:rsid w:val="00654429"/>
    <w:rsid w:val="00655E8E"/>
    <w:rsid w:val="00666841"/>
    <w:rsid w:val="006669FA"/>
    <w:rsid w:val="00673528"/>
    <w:rsid w:val="00673B3F"/>
    <w:rsid w:val="0067579B"/>
    <w:rsid w:val="00677AA9"/>
    <w:rsid w:val="00680E12"/>
    <w:rsid w:val="00691ADF"/>
    <w:rsid w:val="0069495C"/>
    <w:rsid w:val="006A0357"/>
    <w:rsid w:val="006C31A1"/>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03FD"/>
    <w:rsid w:val="007633CF"/>
    <w:rsid w:val="00766034"/>
    <w:rsid w:val="007668C8"/>
    <w:rsid w:val="007676D6"/>
    <w:rsid w:val="00773CDE"/>
    <w:rsid w:val="00784D59"/>
    <w:rsid w:val="00790438"/>
    <w:rsid w:val="00797279"/>
    <w:rsid w:val="00797385"/>
    <w:rsid w:val="007A5D2D"/>
    <w:rsid w:val="007B0805"/>
    <w:rsid w:val="007B1C9F"/>
    <w:rsid w:val="007B7C75"/>
    <w:rsid w:val="007C170A"/>
    <w:rsid w:val="007C4A57"/>
    <w:rsid w:val="007D5D2D"/>
    <w:rsid w:val="007E6AAE"/>
    <w:rsid w:val="007F199A"/>
    <w:rsid w:val="007F4620"/>
    <w:rsid w:val="007F5B64"/>
    <w:rsid w:val="007F5FF8"/>
    <w:rsid w:val="008017DB"/>
    <w:rsid w:val="008102D1"/>
    <w:rsid w:val="008147E1"/>
    <w:rsid w:val="00817936"/>
    <w:rsid w:val="00822633"/>
    <w:rsid w:val="0082537D"/>
    <w:rsid w:val="00827F5D"/>
    <w:rsid w:val="00833349"/>
    <w:rsid w:val="00836595"/>
    <w:rsid w:val="00840CAD"/>
    <w:rsid w:val="00841735"/>
    <w:rsid w:val="00842762"/>
    <w:rsid w:val="00843A0C"/>
    <w:rsid w:val="008443A1"/>
    <w:rsid w:val="00844D35"/>
    <w:rsid w:val="00847828"/>
    <w:rsid w:val="008631FD"/>
    <w:rsid w:val="00872566"/>
    <w:rsid w:val="00880734"/>
    <w:rsid w:val="00886DE4"/>
    <w:rsid w:val="00887155"/>
    <w:rsid w:val="00892757"/>
    <w:rsid w:val="008A247F"/>
    <w:rsid w:val="008A753A"/>
    <w:rsid w:val="008B048E"/>
    <w:rsid w:val="008B15C9"/>
    <w:rsid w:val="008B7038"/>
    <w:rsid w:val="008C0900"/>
    <w:rsid w:val="008C0EFA"/>
    <w:rsid w:val="008C4B7D"/>
    <w:rsid w:val="008C5587"/>
    <w:rsid w:val="008D6BFF"/>
    <w:rsid w:val="008E1F65"/>
    <w:rsid w:val="008E2491"/>
    <w:rsid w:val="008F5793"/>
    <w:rsid w:val="00906A3C"/>
    <w:rsid w:val="00911C5E"/>
    <w:rsid w:val="00922A2F"/>
    <w:rsid w:val="009236D4"/>
    <w:rsid w:val="00925E5A"/>
    <w:rsid w:val="00935DB8"/>
    <w:rsid w:val="00940A26"/>
    <w:rsid w:val="00942501"/>
    <w:rsid w:val="00945A11"/>
    <w:rsid w:val="00945E97"/>
    <w:rsid w:val="0094748B"/>
    <w:rsid w:val="00954850"/>
    <w:rsid w:val="0096122C"/>
    <w:rsid w:val="00963145"/>
    <w:rsid w:val="00964E70"/>
    <w:rsid w:val="00993809"/>
    <w:rsid w:val="009A09D6"/>
    <w:rsid w:val="009A31F2"/>
    <w:rsid w:val="009A4EF4"/>
    <w:rsid w:val="009B0091"/>
    <w:rsid w:val="009B3D5D"/>
    <w:rsid w:val="009B7E9C"/>
    <w:rsid w:val="009D0582"/>
    <w:rsid w:val="009D6764"/>
    <w:rsid w:val="009E31FE"/>
    <w:rsid w:val="009E60C5"/>
    <w:rsid w:val="009F45BE"/>
    <w:rsid w:val="00A03F86"/>
    <w:rsid w:val="00A125AA"/>
    <w:rsid w:val="00A13EED"/>
    <w:rsid w:val="00A140E5"/>
    <w:rsid w:val="00A20272"/>
    <w:rsid w:val="00A22D42"/>
    <w:rsid w:val="00A45B38"/>
    <w:rsid w:val="00A56536"/>
    <w:rsid w:val="00A66C95"/>
    <w:rsid w:val="00A725E0"/>
    <w:rsid w:val="00A74D5B"/>
    <w:rsid w:val="00A8262F"/>
    <w:rsid w:val="00A82CD7"/>
    <w:rsid w:val="00A86694"/>
    <w:rsid w:val="00A87BB2"/>
    <w:rsid w:val="00A93746"/>
    <w:rsid w:val="00A97825"/>
    <w:rsid w:val="00A97CB0"/>
    <w:rsid w:val="00AA1545"/>
    <w:rsid w:val="00AB7F19"/>
    <w:rsid w:val="00AC187C"/>
    <w:rsid w:val="00AC2DD6"/>
    <w:rsid w:val="00AC3B89"/>
    <w:rsid w:val="00AC694E"/>
    <w:rsid w:val="00AD4CDF"/>
    <w:rsid w:val="00AD6D3A"/>
    <w:rsid w:val="00AE23FD"/>
    <w:rsid w:val="00AE2D58"/>
    <w:rsid w:val="00AE6DD8"/>
    <w:rsid w:val="00AF3750"/>
    <w:rsid w:val="00AF768E"/>
    <w:rsid w:val="00B0320D"/>
    <w:rsid w:val="00B062F1"/>
    <w:rsid w:val="00B06494"/>
    <w:rsid w:val="00B13466"/>
    <w:rsid w:val="00B13ED7"/>
    <w:rsid w:val="00B22281"/>
    <w:rsid w:val="00B30318"/>
    <w:rsid w:val="00B35606"/>
    <w:rsid w:val="00B611BC"/>
    <w:rsid w:val="00B62030"/>
    <w:rsid w:val="00B65FF0"/>
    <w:rsid w:val="00B806C7"/>
    <w:rsid w:val="00B8488F"/>
    <w:rsid w:val="00B85782"/>
    <w:rsid w:val="00B85AF8"/>
    <w:rsid w:val="00B9066F"/>
    <w:rsid w:val="00B93255"/>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C17E8"/>
    <w:rsid w:val="00CE3979"/>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50F3C"/>
    <w:rsid w:val="00D56359"/>
    <w:rsid w:val="00D61C69"/>
    <w:rsid w:val="00D63BE1"/>
    <w:rsid w:val="00D71A63"/>
    <w:rsid w:val="00D750AA"/>
    <w:rsid w:val="00D76336"/>
    <w:rsid w:val="00D8552E"/>
    <w:rsid w:val="00D85C54"/>
    <w:rsid w:val="00D86414"/>
    <w:rsid w:val="00DA10F0"/>
    <w:rsid w:val="00DA25D0"/>
    <w:rsid w:val="00DA762C"/>
    <w:rsid w:val="00DB211E"/>
    <w:rsid w:val="00DB41A1"/>
    <w:rsid w:val="00DB6490"/>
    <w:rsid w:val="00DC3EED"/>
    <w:rsid w:val="00DC5C6E"/>
    <w:rsid w:val="00DD6CA4"/>
    <w:rsid w:val="00DF2171"/>
    <w:rsid w:val="00DF378A"/>
    <w:rsid w:val="00DF49CB"/>
    <w:rsid w:val="00DF6C52"/>
    <w:rsid w:val="00DF7491"/>
    <w:rsid w:val="00E00A21"/>
    <w:rsid w:val="00E00EA3"/>
    <w:rsid w:val="00E01918"/>
    <w:rsid w:val="00E16585"/>
    <w:rsid w:val="00E17696"/>
    <w:rsid w:val="00E35E0C"/>
    <w:rsid w:val="00E36699"/>
    <w:rsid w:val="00E46480"/>
    <w:rsid w:val="00E47C7D"/>
    <w:rsid w:val="00E57293"/>
    <w:rsid w:val="00E6090B"/>
    <w:rsid w:val="00E640D7"/>
    <w:rsid w:val="00E749C7"/>
    <w:rsid w:val="00E80E00"/>
    <w:rsid w:val="00E85E9F"/>
    <w:rsid w:val="00EA7E85"/>
    <w:rsid w:val="00EB59B5"/>
    <w:rsid w:val="00EB70BE"/>
    <w:rsid w:val="00EC2993"/>
    <w:rsid w:val="00EC3E7D"/>
    <w:rsid w:val="00EC5703"/>
    <w:rsid w:val="00ED0F84"/>
    <w:rsid w:val="00EE40B4"/>
    <w:rsid w:val="00EF198F"/>
    <w:rsid w:val="00EF2530"/>
    <w:rsid w:val="00EF73BD"/>
    <w:rsid w:val="00F21FE2"/>
    <w:rsid w:val="00F2753A"/>
    <w:rsid w:val="00F37C24"/>
    <w:rsid w:val="00F4747F"/>
    <w:rsid w:val="00F57E4B"/>
    <w:rsid w:val="00F668A6"/>
    <w:rsid w:val="00F67541"/>
    <w:rsid w:val="00F67A05"/>
    <w:rsid w:val="00F71159"/>
    <w:rsid w:val="00F75B33"/>
    <w:rsid w:val="00F826ED"/>
    <w:rsid w:val="00F873C8"/>
    <w:rsid w:val="00F92578"/>
    <w:rsid w:val="00F95470"/>
    <w:rsid w:val="00FB0202"/>
    <w:rsid w:val="00FB27CC"/>
    <w:rsid w:val="00FB2ED9"/>
    <w:rsid w:val="00FB7883"/>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apple-converted-space">
    <w:name w:val="apple-converted-space"/>
    <w:rsid w:val="00D63BE1"/>
  </w:style>
  <w:style w:type="table" w:styleId="TableGrid">
    <w:name w:val="Table Grid"/>
    <w:basedOn w:val="TableNormal"/>
    <w:rsid w:val="00565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048E"/>
    <w:pPr>
      <w:ind w:left="720"/>
    </w:pPr>
  </w:style>
  <w:style w:type="paragraph" w:customStyle="1" w:styleId="Heading">
    <w:name w:val="Heading"/>
    <w:basedOn w:val="Normal"/>
    <w:next w:val="BodyText"/>
    <w:rsid w:val="00D85C54"/>
    <w:pPr>
      <w:suppressAutoHyphens/>
      <w:spacing w:before="180" w:after="120"/>
      <w:ind w:left="0"/>
      <w:jc w:val="center"/>
    </w:pPr>
    <w:rPr>
      <w:b/>
      <w:bCs/>
      <w:caps/>
      <w:sz w:val="36"/>
      <w:lang w:eastAsia="zh-CN"/>
    </w:rPr>
  </w:style>
  <w:style w:type="character" w:styleId="PlaceholderText">
    <w:name w:val="Placeholder Text"/>
    <w:basedOn w:val="DefaultParagraphFont"/>
    <w:uiPriority w:val="99"/>
    <w:semiHidden/>
    <w:rsid w:val="00017CF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apple-converted-space">
    <w:name w:val="apple-converted-space"/>
    <w:rsid w:val="00D63BE1"/>
  </w:style>
  <w:style w:type="table" w:styleId="TableGrid">
    <w:name w:val="Table Grid"/>
    <w:basedOn w:val="TableNormal"/>
    <w:rsid w:val="00565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048E"/>
    <w:pPr>
      <w:ind w:left="720"/>
    </w:pPr>
  </w:style>
  <w:style w:type="paragraph" w:customStyle="1" w:styleId="Heading">
    <w:name w:val="Heading"/>
    <w:basedOn w:val="Normal"/>
    <w:next w:val="BodyText"/>
    <w:rsid w:val="00D85C54"/>
    <w:pPr>
      <w:suppressAutoHyphens/>
      <w:spacing w:before="180" w:after="120"/>
      <w:ind w:left="0"/>
      <w:jc w:val="center"/>
    </w:pPr>
    <w:rPr>
      <w:b/>
      <w:bCs/>
      <w:caps/>
      <w:sz w:val="36"/>
      <w:lang w:eastAsia="zh-CN"/>
    </w:rPr>
  </w:style>
  <w:style w:type="character" w:styleId="PlaceholderText">
    <w:name w:val="Placeholder Text"/>
    <w:basedOn w:val="DefaultParagraphFont"/>
    <w:uiPriority w:val="99"/>
    <w:semiHidden/>
    <w:rsid w:val="00017C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568167">
      <w:bodyDiv w:val="1"/>
      <w:marLeft w:val="0"/>
      <w:marRight w:val="0"/>
      <w:marTop w:val="0"/>
      <w:marBottom w:val="0"/>
      <w:divBdr>
        <w:top w:val="none" w:sz="0" w:space="0" w:color="auto"/>
        <w:left w:val="none" w:sz="0" w:space="0" w:color="auto"/>
        <w:bottom w:val="none" w:sz="0" w:space="0" w:color="auto"/>
        <w:right w:val="none" w:sz="0" w:space="0" w:color="auto"/>
      </w:divBdr>
    </w:div>
    <w:div w:id="53546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package" Target="embeddings/Microsoft_Visio_Drawing11.vsdx"/><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0CAFE-33FD-430A-8843-DC92FF9A7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FF150D8E</Template>
  <TotalTime>1</TotalTime>
  <Pages>5</Pages>
  <Words>478</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cp:lastModifiedBy>Max Cope</cp:lastModifiedBy>
  <cp:revision>2</cp:revision>
  <cp:lastPrinted>2013-11-27T20:30:00Z</cp:lastPrinted>
  <dcterms:created xsi:type="dcterms:W3CDTF">2014-06-05T05:28:00Z</dcterms:created>
  <dcterms:modified xsi:type="dcterms:W3CDTF">2014-06-05T05:28:00Z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